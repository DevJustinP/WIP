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F6A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A909E63" w14:textId="77777777" w:rsidR="00A47B7C" w:rsidRPr="001C1C5B" w:rsidRDefault="00A47B7C" w:rsidP="00A47B7C"/>
    <w:p w14:paraId="39190745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1038AA9A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68F582D3" w14:textId="77777777" w:rsidR="00A47B7C" w:rsidRPr="001C1C5B" w:rsidRDefault="00A47B7C" w:rsidP="00A47B7C">
      <w:pPr>
        <w:pStyle w:val="Title"/>
        <w:jc w:val="right"/>
        <w:rPr>
          <w:rFonts w:ascii="Verdana" w:hAnsi="Verdana"/>
        </w:rPr>
      </w:pPr>
    </w:p>
    <w:p w14:paraId="2DA8D14A" w14:textId="2D5C8063" w:rsidR="00A47B7C" w:rsidRPr="001C1C5B" w:rsidRDefault="00A47B7C" w:rsidP="005045D8">
      <w:pPr>
        <w:jc w:val="right"/>
        <w:rPr>
          <w:b/>
          <w:sz w:val="32"/>
          <w:szCs w:val="32"/>
        </w:rPr>
      </w:pPr>
      <w:r w:rsidRPr="001C1C5B">
        <w:rPr>
          <w:b/>
          <w:sz w:val="32"/>
          <w:szCs w:val="32"/>
        </w:rPr>
        <w:t xml:space="preserve"> </w:t>
      </w:r>
      <w:r w:rsidR="00CC41E6">
        <w:rPr>
          <w:b/>
          <w:sz w:val="32"/>
          <w:szCs w:val="32"/>
        </w:rPr>
        <w:t>Invoice Automation</w:t>
      </w:r>
    </w:p>
    <w:p w14:paraId="4071C84B" w14:textId="77777777" w:rsidR="00A47B7C" w:rsidRPr="001C1C5B" w:rsidRDefault="00A47B7C" w:rsidP="00A47B7C">
      <w:pPr>
        <w:pStyle w:val="Title"/>
        <w:jc w:val="right"/>
        <w:rPr>
          <w:rFonts w:ascii="Verdana" w:hAnsi="Verdana"/>
          <w:sz w:val="32"/>
        </w:rPr>
      </w:pPr>
      <w:r w:rsidRPr="001C1C5B">
        <w:rPr>
          <w:rFonts w:ascii="Verdana" w:hAnsi="Verdana"/>
          <w:sz w:val="32"/>
        </w:rPr>
        <w:t>Requirement Document</w:t>
      </w:r>
    </w:p>
    <w:p w14:paraId="681DB8DD" w14:textId="50783E5F" w:rsidR="00A47B7C" w:rsidRPr="001C1C5B" w:rsidRDefault="005045D8" w:rsidP="00A47B7C">
      <w:pPr>
        <w:pStyle w:val="Title"/>
        <w:jc w:val="right"/>
        <w:rPr>
          <w:rFonts w:ascii="Verdana" w:hAnsi="Verdana"/>
          <w:sz w:val="32"/>
          <w:szCs w:val="32"/>
        </w:rPr>
      </w:pPr>
      <w:r w:rsidRPr="001C1C5B">
        <w:rPr>
          <w:rFonts w:ascii="Verdana" w:hAnsi="Verdana"/>
          <w:sz w:val="32"/>
          <w:szCs w:val="32"/>
        </w:rPr>
        <w:t>Version</w:t>
      </w:r>
      <w:r w:rsidR="00C42B57" w:rsidRPr="001C1C5B">
        <w:rPr>
          <w:rFonts w:ascii="Verdana" w:hAnsi="Verdana"/>
          <w:sz w:val="32"/>
          <w:szCs w:val="32"/>
        </w:rPr>
        <w:t xml:space="preserve"> </w:t>
      </w:r>
      <w:r w:rsidR="00CC41E6">
        <w:rPr>
          <w:rFonts w:ascii="Verdana" w:hAnsi="Verdana"/>
          <w:sz w:val="32"/>
          <w:szCs w:val="32"/>
        </w:rPr>
        <w:t>1.0</w:t>
      </w:r>
      <w:r w:rsidRPr="001C1C5B">
        <w:rPr>
          <w:rFonts w:ascii="Verdana" w:hAnsi="Verdana"/>
          <w:sz w:val="32"/>
          <w:szCs w:val="32"/>
        </w:rPr>
        <w:t xml:space="preserve"> </w:t>
      </w:r>
    </w:p>
    <w:p w14:paraId="5749EB66" w14:textId="77777777" w:rsidR="00A47B7C" w:rsidRPr="001C1C5B" w:rsidRDefault="00A47B7C" w:rsidP="00A47B7C">
      <w:pPr>
        <w:pStyle w:val="Title"/>
        <w:rPr>
          <w:rFonts w:ascii="Verdana" w:hAnsi="Verdana"/>
          <w:sz w:val="28"/>
        </w:rPr>
      </w:pPr>
    </w:p>
    <w:p w14:paraId="49D87E39" w14:textId="77777777" w:rsidR="00A47B7C" w:rsidRPr="001C1C5B" w:rsidRDefault="00A47B7C" w:rsidP="00A47B7C"/>
    <w:p w14:paraId="116F2634" w14:textId="77777777" w:rsidR="00A47B7C" w:rsidRPr="001C1C5B" w:rsidRDefault="00A47B7C" w:rsidP="00A47B7C"/>
    <w:p w14:paraId="70195608" w14:textId="77777777" w:rsidR="00A47B7C" w:rsidRPr="001C1C5B" w:rsidRDefault="00A47B7C" w:rsidP="00A47B7C"/>
    <w:p w14:paraId="17065324" w14:textId="77777777" w:rsidR="00A47B7C" w:rsidRPr="001C1C5B" w:rsidRDefault="00A47B7C" w:rsidP="00A47B7C"/>
    <w:p w14:paraId="68B044A6" w14:textId="77777777" w:rsidR="00A47B7C" w:rsidRPr="001C1C5B" w:rsidRDefault="00A47B7C" w:rsidP="00A47B7C"/>
    <w:p w14:paraId="4D467377" w14:textId="77777777" w:rsidR="00A47B7C" w:rsidRPr="001C1C5B" w:rsidRDefault="00A47B7C" w:rsidP="00A47B7C"/>
    <w:p w14:paraId="22C869EF" w14:textId="77777777" w:rsidR="00A47B7C" w:rsidRPr="001C1C5B" w:rsidRDefault="00A47B7C" w:rsidP="00A47B7C"/>
    <w:p w14:paraId="7D94B729" w14:textId="77777777" w:rsidR="00A47B7C" w:rsidRPr="001C1C5B" w:rsidRDefault="00A47B7C" w:rsidP="00A47B7C"/>
    <w:p w14:paraId="4D4388B8" w14:textId="77777777" w:rsidR="00A47B7C" w:rsidRPr="001C1C5B" w:rsidRDefault="00A47B7C" w:rsidP="00A47B7C"/>
    <w:p w14:paraId="32E0D92E" w14:textId="77777777" w:rsidR="00A47B7C" w:rsidRPr="001C1C5B" w:rsidRDefault="00A47B7C" w:rsidP="00A47B7C">
      <w:r w:rsidRPr="001C1C5B">
        <w:tab/>
      </w:r>
    </w:p>
    <w:p w14:paraId="76F8877C" w14:textId="77777777" w:rsidR="00A47B7C" w:rsidRPr="001C1C5B" w:rsidRDefault="00A47B7C" w:rsidP="00A47B7C"/>
    <w:p w14:paraId="37728EB8" w14:textId="77777777" w:rsidR="00A47B7C" w:rsidRPr="001C1C5B" w:rsidRDefault="00A47B7C" w:rsidP="00A47B7C"/>
    <w:p w14:paraId="40D9E742" w14:textId="77777777" w:rsidR="00A47B7C" w:rsidRPr="001C1C5B" w:rsidRDefault="00A47B7C" w:rsidP="00A47B7C"/>
    <w:p w14:paraId="0289B495" w14:textId="77777777" w:rsidR="00A47B7C" w:rsidRPr="001C1C5B" w:rsidRDefault="00A47B7C" w:rsidP="00A47B7C"/>
    <w:p w14:paraId="77E1774A" w14:textId="77777777" w:rsidR="00A47B7C" w:rsidRPr="001C1C5B" w:rsidRDefault="00A47B7C" w:rsidP="00A47B7C"/>
    <w:p w14:paraId="1FAA56CF" w14:textId="77777777" w:rsidR="00A47B7C" w:rsidRPr="001C1C5B" w:rsidRDefault="00A47B7C" w:rsidP="00A47B7C"/>
    <w:p w14:paraId="64D11698" w14:textId="77777777" w:rsidR="00A47B7C" w:rsidRPr="001C1C5B" w:rsidRDefault="00A47B7C" w:rsidP="00A47B7C"/>
    <w:p w14:paraId="445CA56D" w14:textId="77777777" w:rsidR="00A47B7C" w:rsidRPr="001C1C5B" w:rsidRDefault="00A47B7C" w:rsidP="00A47B7C"/>
    <w:p w14:paraId="31432921" w14:textId="77777777" w:rsidR="00A47B7C" w:rsidRPr="001C1C5B" w:rsidRDefault="00A47B7C" w:rsidP="00A47B7C"/>
    <w:p w14:paraId="788DAB5B" w14:textId="77777777" w:rsidR="00E861B4" w:rsidRPr="001C1C5B" w:rsidRDefault="00E861B4" w:rsidP="00E861B4">
      <w:pPr>
        <w:sectPr w:rsidR="00E861B4" w:rsidRPr="001C1C5B" w:rsidSect="00D01DC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DF3B020" w14:textId="77777777" w:rsidR="00E861B4" w:rsidRPr="001C1C5B" w:rsidRDefault="00E861B4" w:rsidP="00E861B4">
      <w:pPr>
        <w:pStyle w:val="Title"/>
        <w:rPr>
          <w:rFonts w:ascii="Verdana" w:hAnsi="Verdana"/>
        </w:rPr>
      </w:pPr>
    </w:p>
    <w:p w14:paraId="38B8B562" w14:textId="77777777" w:rsidR="00C42B57" w:rsidRPr="001C1C5B" w:rsidRDefault="00C42B57" w:rsidP="00C42B57">
      <w:pPr>
        <w:pStyle w:val="Title"/>
        <w:rPr>
          <w:rFonts w:ascii="Verdana" w:hAnsi="Verdana"/>
        </w:rPr>
      </w:pPr>
      <w:r w:rsidRPr="001C1C5B">
        <w:rPr>
          <w:rFonts w:ascii="Verdana" w:hAnsi="Verdana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42B57" w:rsidRPr="001C1C5B" w14:paraId="3CB2C58E" w14:textId="77777777" w:rsidTr="00CC41E6">
        <w:tc>
          <w:tcPr>
            <w:tcW w:w="2304" w:type="dxa"/>
          </w:tcPr>
          <w:p w14:paraId="211350E3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D12D799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E5FF31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07BE952" w14:textId="77777777" w:rsidR="00C42B57" w:rsidRPr="001C1C5B" w:rsidRDefault="00C42B57" w:rsidP="00D02561">
            <w:pPr>
              <w:pStyle w:val="Tabletext"/>
              <w:jc w:val="center"/>
              <w:rPr>
                <w:b/>
              </w:rPr>
            </w:pPr>
            <w:r w:rsidRPr="001C1C5B">
              <w:rPr>
                <w:b/>
              </w:rPr>
              <w:t>Author</w:t>
            </w:r>
          </w:p>
        </w:tc>
      </w:tr>
      <w:tr w:rsidR="00C42B57" w:rsidRPr="001C1C5B" w14:paraId="004336E5" w14:textId="77777777" w:rsidTr="00CC41E6">
        <w:tc>
          <w:tcPr>
            <w:tcW w:w="2304" w:type="dxa"/>
          </w:tcPr>
          <w:p w14:paraId="3151BF77" w14:textId="52C8CBA7" w:rsidR="00C42B57" w:rsidRPr="001C1C5B" w:rsidRDefault="00CC41E6" w:rsidP="00D02561">
            <w:pPr>
              <w:pStyle w:val="Tabletext"/>
            </w:pPr>
            <w:r>
              <w:t>2023 Jan 03</w:t>
            </w:r>
          </w:p>
        </w:tc>
        <w:tc>
          <w:tcPr>
            <w:tcW w:w="1152" w:type="dxa"/>
          </w:tcPr>
          <w:p w14:paraId="282AFAC5" w14:textId="7A523AB9" w:rsidR="00C42B57" w:rsidRPr="001C1C5B" w:rsidRDefault="00CC41E6" w:rsidP="00D0256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3E3166F" w14:textId="3D763874" w:rsidR="00C42B57" w:rsidRPr="001C1C5B" w:rsidRDefault="00CC41E6" w:rsidP="00D02561">
            <w:pPr>
              <w:pStyle w:val="Tabletext"/>
            </w:pPr>
            <w:r>
              <w:t>Documentation Creation</w:t>
            </w:r>
          </w:p>
        </w:tc>
        <w:tc>
          <w:tcPr>
            <w:tcW w:w="2304" w:type="dxa"/>
          </w:tcPr>
          <w:p w14:paraId="09E06304" w14:textId="076E6BEA" w:rsidR="00C42B57" w:rsidRPr="001C1C5B" w:rsidRDefault="00CC41E6" w:rsidP="00D02561">
            <w:pPr>
              <w:pStyle w:val="Tabletext"/>
            </w:pPr>
            <w:r>
              <w:t>Justin Pope</w:t>
            </w:r>
          </w:p>
        </w:tc>
      </w:tr>
    </w:tbl>
    <w:p w14:paraId="741575A6" w14:textId="77777777" w:rsidR="00C42B57" w:rsidRPr="001C1C5B" w:rsidRDefault="00C42B57" w:rsidP="00C42B57"/>
    <w:p w14:paraId="764F5D3C" w14:textId="77777777" w:rsidR="00E861B4" w:rsidRPr="001C1C5B" w:rsidRDefault="00E861B4" w:rsidP="00E861B4">
      <w:pPr>
        <w:pStyle w:val="Title"/>
        <w:jc w:val="left"/>
        <w:rPr>
          <w:rFonts w:ascii="Verdana" w:hAnsi="Verdana"/>
        </w:rPr>
      </w:pPr>
    </w:p>
    <w:p w14:paraId="5DB8B16B" w14:textId="77777777" w:rsidR="000E39AE" w:rsidRPr="001C1C5B" w:rsidRDefault="00E861B4">
      <w:pPr>
        <w:widowControl/>
        <w:spacing w:line="276" w:lineRule="auto"/>
      </w:pPr>
      <w:r w:rsidRPr="001C1C5B">
        <w:br w:type="page"/>
      </w:r>
    </w:p>
    <w:sdt>
      <w:sdtPr>
        <w:id w:val="1212993874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color w:val="auto"/>
          <w:sz w:val="20"/>
          <w:szCs w:val="20"/>
        </w:rPr>
      </w:sdtEndPr>
      <w:sdtContent>
        <w:p w14:paraId="57119CDA" w14:textId="2279B58B" w:rsidR="00CC41E6" w:rsidRDefault="00CC41E6">
          <w:pPr>
            <w:pStyle w:val="TOCHeading"/>
          </w:pPr>
          <w:r>
            <w:t>Contents</w:t>
          </w:r>
        </w:p>
        <w:p w14:paraId="0BA543FC" w14:textId="330F6924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3797" w:history="1">
            <w:r w:rsidRPr="006C1C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CBFF" w14:textId="525A3E75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798" w:history="1">
            <w:r w:rsidRPr="006C1C4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F159" w14:textId="17AA0952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799" w:history="1">
            <w:r w:rsidRPr="006C1C4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9289" w14:textId="6A24B6E2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0" w:history="1">
            <w:r w:rsidRPr="006C1C4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7C3E" w14:textId="6132A984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1" w:history="1">
            <w:r w:rsidRPr="006C1C4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34A3" w14:textId="47205756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2" w:history="1">
            <w:r w:rsidRPr="006C1C4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0A17" w14:textId="13485F12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3" w:history="1">
            <w:r w:rsidRPr="006C1C4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Current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EC2A9" w14:textId="2A1E237F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4" w:history="1">
            <w:r w:rsidRPr="006C1C4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Future State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B0F9" w14:textId="7A5C2E72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5" w:history="1">
            <w:r w:rsidRPr="006C1C4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Understanding the User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29BC" w14:textId="4DECED39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6" w:history="1">
            <w:r w:rsidRPr="006C1C4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Assessing the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CCA4" w14:textId="030EA7F7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7" w:history="1">
            <w:r w:rsidRPr="006C1C4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Assessing Reliability, Performance, and Support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8405" w14:textId="6DF11038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8" w:history="1">
            <w:r w:rsidRPr="006C1C4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A8DC" w14:textId="480E7763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09" w:history="1">
            <w:r w:rsidRPr="006C1C4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A8C3" w14:textId="647879E7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0" w:history="1">
            <w:r w:rsidRPr="006C1C4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F418" w14:textId="1E7DAEA6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1" w:history="1">
            <w:r w:rsidRPr="006C1C4D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04FD" w14:textId="0F6F6E7F" w:rsidR="00CC41E6" w:rsidRDefault="00CC41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2" w:history="1">
            <w:r w:rsidRPr="006C1C4D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2BFD" w14:textId="492636FB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3" w:history="1">
            <w:r w:rsidRPr="006C1C4D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46BA" w14:textId="4CF76FC3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4" w:history="1">
            <w:r w:rsidRPr="006C1C4D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Questions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21CA" w14:textId="44B7B34C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5" w:history="1">
            <w:r w:rsidRPr="006C1C4D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Risks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2285" w14:textId="5DEFEB2E" w:rsidR="00CC41E6" w:rsidRDefault="00CC41E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653816" w:history="1">
            <w:r w:rsidRPr="006C1C4D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C1C4D">
              <w:rPr>
                <w:rStyle w:val="Hyperlink"/>
                <w:noProof/>
              </w:rPr>
              <w:t>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2D5D" w14:textId="7169FD83" w:rsidR="00CC41E6" w:rsidRDefault="00CC41E6">
          <w:r>
            <w:rPr>
              <w:b/>
              <w:bCs/>
              <w:noProof/>
            </w:rPr>
            <w:fldChar w:fldCharType="end"/>
          </w:r>
        </w:p>
      </w:sdtContent>
    </w:sdt>
    <w:p w14:paraId="045F1F32" w14:textId="4B35B8AC" w:rsidR="002753E2" w:rsidRPr="001C1C5B" w:rsidRDefault="002753E2"/>
    <w:p w14:paraId="503C7889" w14:textId="77777777" w:rsidR="00E861B4" w:rsidRPr="001C1C5B" w:rsidRDefault="00E861B4" w:rsidP="007C2792">
      <w:pPr>
        <w:pStyle w:val="Heading1"/>
        <w:rPr>
          <w:rFonts w:ascii="Verdana" w:hAnsi="Verdana"/>
        </w:rPr>
      </w:pPr>
      <w:r w:rsidRPr="001C1C5B">
        <w:rPr>
          <w:rFonts w:ascii="Verdana" w:hAnsi="Verdana"/>
        </w:rPr>
        <w:br w:type="page"/>
      </w:r>
      <w:bookmarkStart w:id="0" w:name="_Toc84422841"/>
      <w:bookmarkStart w:id="1" w:name="_Toc123653797"/>
      <w:r w:rsidR="007C2792" w:rsidRPr="001C1C5B">
        <w:rPr>
          <w:rFonts w:ascii="Verdana" w:hAnsi="Verdana"/>
        </w:rPr>
        <w:lastRenderedPageBreak/>
        <w:t>Introduction</w:t>
      </w:r>
      <w:bookmarkEnd w:id="0"/>
      <w:bookmarkEnd w:id="1"/>
    </w:p>
    <w:p w14:paraId="3AE90287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2" w:name="_Toc84422842"/>
      <w:bookmarkStart w:id="3" w:name="_Toc123653798"/>
      <w:r w:rsidRPr="001C1C5B">
        <w:rPr>
          <w:rFonts w:ascii="Verdana" w:hAnsi="Verdana"/>
        </w:rPr>
        <w:t>Purpose</w:t>
      </w:r>
      <w:bookmarkEnd w:id="2"/>
      <w:bookmarkEnd w:id="3"/>
    </w:p>
    <w:p w14:paraId="1812B7F5" w14:textId="16A901C8" w:rsidR="00990A71" w:rsidRDefault="00990A71" w:rsidP="00990A71">
      <w:pPr>
        <w:pStyle w:val="InfoBlue"/>
      </w:pPr>
      <w:r w:rsidRPr="001C1C5B">
        <w:t xml:space="preserve">[Specify the purpose of this collection of </w:t>
      </w:r>
      <w:r w:rsidR="00A0495E" w:rsidRPr="001C1C5B">
        <w:t>Requirements</w:t>
      </w:r>
      <w:r w:rsidRPr="001C1C5B">
        <w:t>.]</w:t>
      </w:r>
    </w:p>
    <w:p w14:paraId="6CB60BFA" w14:textId="057A733F" w:rsidR="000D23D6" w:rsidRPr="000D23D6" w:rsidRDefault="000D23D6" w:rsidP="000D23D6">
      <w:r>
        <w:tab/>
        <w:t>The Accounting and Finance department is looking to automate the invoicing process to standardize the entire process, send out less emails, and unify brand identity within the invoice emails.</w:t>
      </w:r>
    </w:p>
    <w:p w14:paraId="2127ED59" w14:textId="77777777" w:rsidR="007C2792" w:rsidRPr="001C1C5B" w:rsidRDefault="007C2792" w:rsidP="007C2792">
      <w:pPr>
        <w:pStyle w:val="Heading2"/>
        <w:rPr>
          <w:rFonts w:ascii="Verdana" w:hAnsi="Verdana"/>
        </w:rPr>
      </w:pPr>
      <w:bookmarkStart w:id="4" w:name="_Toc84422843"/>
      <w:bookmarkStart w:id="5" w:name="_Toc123653799"/>
      <w:r w:rsidRPr="001C1C5B">
        <w:rPr>
          <w:rFonts w:ascii="Verdana" w:hAnsi="Verdana"/>
        </w:rPr>
        <w:t>Scope</w:t>
      </w:r>
      <w:bookmarkEnd w:id="4"/>
      <w:bookmarkEnd w:id="5"/>
    </w:p>
    <w:p w14:paraId="13C943C7" w14:textId="45A3E13F" w:rsidR="00990A71" w:rsidRDefault="00990A71" w:rsidP="00990A71">
      <w:pPr>
        <w:pStyle w:val="InfoBlue"/>
      </w:pPr>
      <w:r w:rsidRPr="001C1C5B">
        <w:t xml:space="preserve">[A brief description of the scope of this collection of </w:t>
      </w:r>
      <w:r w:rsidRPr="001C1C5B">
        <w:rPr>
          <w:b/>
          <w:bCs/>
        </w:rPr>
        <w:t>Requirements</w:t>
      </w:r>
      <w:r w:rsidRPr="001C1C5B">
        <w:t>; what Project(s) they are associated with and anything else that is affected or influenced by this document.]</w:t>
      </w:r>
    </w:p>
    <w:p w14:paraId="3B0511EB" w14:textId="78DC8814" w:rsidR="000D23D6" w:rsidRPr="000D23D6" w:rsidRDefault="000D23D6" w:rsidP="000D23D6">
      <w:pPr>
        <w:pStyle w:val="BodyText"/>
      </w:pPr>
      <w:r>
        <w:tab/>
        <w:t>The automation will use Dispatch Notes created in Syspro.</w:t>
      </w:r>
    </w:p>
    <w:p w14:paraId="2B39F7F8" w14:textId="77777777" w:rsidR="00A0495E" w:rsidRPr="001C1C5B" w:rsidRDefault="00A0495E" w:rsidP="00990A71">
      <w:pPr>
        <w:pStyle w:val="Heading2"/>
        <w:rPr>
          <w:rFonts w:ascii="Verdana" w:hAnsi="Verdana"/>
        </w:rPr>
      </w:pPr>
      <w:bookmarkStart w:id="6" w:name="_Toc84422844"/>
      <w:bookmarkStart w:id="7" w:name="_Toc123653800"/>
      <w:r w:rsidRPr="001C1C5B">
        <w:rPr>
          <w:rFonts w:ascii="Verdana" w:hAnsi="Verdana"/>
        </w:rPr>
        <w:t>Contributors</w:t>
      </w:r>
      <w:bookmarkEnd w:id="6"/>
      <w:bookmarkEnd w:id="7"/>
      <w:r w:rsidRPr="001C1C5B">
        <w:rPr>
          <w:rFonts w:ascii="Verdana" w:hAnsi="Verdana"/>
        </w:rPr>
        <w:t xml:space="preserve"> </w:t>
      </w:r>
    </w:p>
    <w:p w14:paraId="69EAB44A" w14:textId="384A3371" w:rsidR="00A0495E" w:rsidRDefault="00A0495E" w:rsidP="00A0495E">
      <w:pPr>
        <w:pStyle w:val="InfoBlue"/>
      </w:pPr>
      <w:r w:rsidRPr="001C1C5B">
        <w:t xml:space="preserve">[This subsection provides the list of resources and their initials used to create the information for </w:t>
      </w:r>
      <w:r w:rsidRPr="001C1C5B">
        <w:rPr>
          <w:b/>
          <w:bCs/>
        </w:rPr>
        <w:t>Requirements</w:t>
      </w:r>
      <w:r w:rsidRPr="001C1C5B"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809"/>
        <w:gridCol w:w="2884"/>
        <w:gridCol w:w="2847"/>
      </w:tblGrid>
      <w:tr w:rsidR="00BF1072" w14:paraId="15C34814" w14:textId="77777777" w:rsidTr="00D57AD5">
        <w:tc>
          <w:tcPr>
            <w:tcW w:w="2809" w:type="dxa"/>
          </w:tcPr>
          <w:p w14:paraId="681829CF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Name</w:t>
            </w:r>
          </w:p>
        </w:tc>
        <w:tc>
          <w:tcPr>
            <w:tcW w:w="2884" w:type="dxa"/>
          </w:tcPr>
          <w:p w14:paraId="0208CE15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Department</w:t>
            </w:r>
          </w:p>
        </w:tc>
        <w:tc>
          <w:tcPr>
            <w:tcW w:w="2847" w:type="dxa"/>
          </w:tcPr>
          <w:p w14:paraId="26D6B3FA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Title</w:t>
            </w:r>
          </w:p>
        </w:tc>
      </w:tr>
      <w:tr w:rsidR="00BF1072" w14:paraId="3089102C" w14:textId="77777777" w:rsidTr="00D57AD5">
        <w:tc>
          <w:tcPr>
            <w:tcW w:w="2809" w:type="dxa"/>
          </w:tcPr>
          <w:p w14:paraId="7FB0F1F7" w14:textId="77777777" w:rsidR="00BF1072" w:rsidRPr="00F52B95" w:rsidRDefault="00BF1072" w:rsidP="00D57AD5">
            <w:r w:rsidRPr="00F52B95">
              <w:t>Ben Erickson</w:t>
            </w:r>
          </w:p>
        </w:tc>
        <w:tc>
          <w:tcPr>
            <w:tcW w:w="2884" w:type="dxa"/>
          </w:tcPr>
          <w:p w14:paraId="423F949B" w14:textId="77777777" w:rsidR="00BF1072" w:rsidRPr="00F52B95" w:rsidRDefault="00BF1072" w:rsidP="00D57AD5">
            <w:r w:rsidRPr="00F52B95">
              <w:t>MIS</w:t>
            </w:r>
          </w:p>
        </w:tc>
        <w:tc>
          <w:tcPr>
            <w:tcW w:w="2847" w:type="dxa"/>
          </w:tcPr>
          <w:p w14:paraId="1C34CC29" w14:textId="77777777" w:rsidR="00BF1072" w:rsidRPr="00F52B95" w:rsidRDefault="00BF1072" w:rsidP="00D57AD5">
            <w:r w:rsidRPr="00F52B95">
              <w:t>VP of MIS</w:t>
            </w:r>
          </w:p>
        </w:tc>
      </w:tr>
      <w:tr w:rsidR="00BF1072" w14:paraId="4D9D4392" w14:textId="77777777" w:rsidTr="00D57AD5">
        <w:trPr>
          <w:trHeight w:val="300"/>
        </w:trPr>
        <w:tc>
          <w:tcPr>
            <w:tcW w:w="2809" w:type="dxa"/>
          </w:tcPr>
          <w:p w14:paraId="0360EB66" w14:textId="77777777" w:rsidR="00BF1072" w:rsidRDefault="00BF1072" w:rsidP="00D57AD5">
            <w:r w:rsidRPr="670424C1">
              <w:t>Justin Pope</w:t>
            </w:r>
          </w:p>
        </w:tc>
        <w:tc>
          <w:tcPr>
            <w:tcW w:w="2884" w:type="dxa"/>
          </w:tcPr>
          <w:p w14:paraId="38334E92" w14:textId="77777777" w:rsidR="00BF1072" w:rsidRDefault="00BF1072" w:rsidP="00D57AD5">
            <w:r w:rsidRPr="670424C1">
              <w:t>MIS</w:t>
            </w:r>
          </w:p>
        </w:tc>
        <w:tc>
          <w:tcPr>
            <w:tcW w:w="2847" w:type="dxa"/>
          </w:tcPr>
          <w:p w14:paraId="2359F874" w14:textId="77777777" w:rsidR="00BF1072" w:rsidRDefault="00BF1072" w:rsidP="00D57AD5">
            <w:r w:rsidRPr="670424C1">
              <w:t>Software Developer</w:t>
            </w:r>
          </w:p>
        </w:tc>
      </w:tr>
      <w:tr w:rsidR="00BF1072" w14:paraId="34F98F91" w14:textId="77777777" w:rsidTr="00D57AD5">
        <w:trPr>
          <w:trHeight w:val="300"/>
        </w:trPr>
        <w:tc>
          <w:tcPr>
            <w:tcW w:w="2809" w:type="dxa"/>
          </w:tcPr>
          <w:p w14:paraId="148CFFB5" w14:textId="4B2B74BC" w:rsidR="00BF1072" w:rsidRPr="670424C1" w:rsidRDefault="00BF1072" w:rsidP="00D57AD5">
            <w:r>
              <w:t>Stephanie</w:t>
            </w:r>
          </w:p>
        </w:tc>
        <w:tc>
          <w:tcPr>
            <w:tcW w:w="2884" w:type="dxa"/>
          </w:tcPr>
          <w:p w14:paraId="003A85BE" w14:textId="653134A8" w:rsidR="00BF1072" w:rsidRPr="670424C1" w:rsidRDefault="00BF1072" w:rsidP="00D57AD5">
            <w:r>
              <w:t>MIS</w:t>
            </w:r>
          </w:p>
        </w:tc>
        <w:tc>
          <w:tcPr>
            <w:tcW w:w="2847" w:type="dxa"/>
          </w:tcPr>
          <w:p w14:paraId="60298C55" w14:textId="6122CFBA" w:rsidR="00BF1072" w:rsidRPr="670424C1" w:rsidRDefault="00BF1072" w:rsidP="00D57AD5">
            <w:r>
              <w:t>Business Analyst</w:t>
            </w:r>
          </w:p>
        </w:tc>
      </w:tr>
    </w:tbl>
    <w:p w14:paraId="6C137ADC" w14:textId="77777777" w:rsidR="00990A71" w:rsidRPr="001C1C5B" w:rsidRDefault="00990A71" w:rsidP="00990A71">
      <w:pPr>
        <w:pStyle w:val="Heading2"/>
        <w:rPr>
          <w:rFonts w:ascii="Verdana" w:hAnsi="Verdana"/>
        </w:rPr>
      </w:pPr>
      <w:bookmarkStart w:id="8" w:name="_Toc84422845"/>
      <w:bookmarkStart w:id="9" w:name="_Toc123653801"/>
      <w:r w:rsidRPr="001C1C5B">
        <w:rPr>
          <w:rFonts w:ascii="Verdana" w:hAnsi="Verdana"/>
        </w:rPr>
        <w:t>Definitions, Acronyms and Abbreviations</w:t>
      </w:r>
      <w:bookmarkEnd w:id="8"/>
      <w:bookmarkEnd w:id="9"/>
      <w:r w:rsidRPr="001C1C5B">
        <w:rPr>
          <w:rFonts w:ascii="Verdana" w:hAnsi="Verdana"/>
        </w:rPr>
        <w:t xml:space="preserve"> </w:t>
      </w:r>
    </w:p>
    <w:p w14:paraId="425D2D0D" w14:textId="32CFA830" w:rsidR="00990A71" w:rsidRDefault="00990A71" w:rsidP="00990A71">
      <w:pPr>
        <w:pStyle w:val="InfoBlue"/>
      </w:pPr>
      <w:r w:rsidRPr="001C1C5B">
        <w:t xml:space="preserve">[This subsection provides the definitions of all terms, acronyms, and abbreviations required to properly interpret the </w:t>
      </w:r>
      <w:r w:rsidRPr="001C1C5B">
        <w:rPr>
          <w:b/>
          <w:bCs/>
        </w:rPr>
        <w:t>Requirements</w:t>
      </w:r>
      <w:r w:rsidRPr="001C1C5B">
        <w:t>.]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065"/>
        <w:gridCol w:w="6475"/>
      </w:tblGrid>
      <w:tr w:rsidR="00BF1072" w14:paraId="43DBD5BE" w14:textId="77777777" w:rsidTr="00D57AD5">
        <w:tc>
          <w:tcPr>
            <w:tcW w:w="2065" w:type="dxa"/>
          </w:tcPr>
          <w:p w14:paraId="764845A5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Term</w:t>
            </w:r>
          </w:p>
        </w:tc>
        <w:tc>
          <w:tcPr>
            <w:tcW w:w="6475" w:type="dxa"/>
          </w:tcPr>
          <w:p w14:paraId="4DA4BC62" w14:textId="77777777" w:rsidR="00BF1072" w:rsidRPr="00F52B95" w:rsidRDefault="00BF1072" w:rsidP="00D57AD5">
            <w:pPr>
              <w:jc w:val="center"/>
              <w:rPr>
                <w:b/>
                <w:bCs/>
              </w:rPr>
            </w:pPr>
            <w:r w:rsidRPr="00F52B95">
              <w:rPr>
                <w:b/>
                <w:bCs/>
              </w:rPr>
              <w:t>Definition</w:t>
            </w:r>
          </w:p>
        </w:tc>
      </w:tr>
      <w:tr w:rsidR="00BF1072" w14:paraId="503AD6C1" w14:textId="77777777" w:rsidTr="00D57AD5">
        <w:tc>
          <w:tcPr>
            <w:tcW w:w="2065" w:type="dxa"/>
          </w:tcPr>
          <w:p w14:paraId="3F95425E" w14:textId="77777777" w:rsidR="00BF1072" w:rsidRPr="00F52B95" w:rsidRDefault="00BF1072" w:rsidP="00D57AD5">
            <w:r>
              <w:t>Syspro</w:t>
            </w:r>
          </w:p>
        </w:tc>
        <w:tc>
          <w:tcPr>
            <w:tcW w:w="6475" w:type="dxa"/>
          </w:tcPr>
          <w:p w14:paraId="5C1FEFAE" w14:textId="77777777" w:rsidR="00BF1072" w:rsidRPr="00F52B95" w:rsidRDefault="00BF1072" w:rsidP="00D57AD5">
            <w:r>
              <w:t>Enterprise Resource Planning system used by Gabriella White</w:t>
            </w:r>
          </w:p>
        </w:tc>
      </w:tr>
      <w:tr w:rsidR="00BF1072" w14:paraId="1B67114B" w14:textId="77777777" w:rsidTr="00D57AD5">
        <w:tc>
          <w:tcPr>
            <w:tcW w:w="2065" w:type="dxa"/>
          </w:tcPr>
          <w:p w14:paraId="7C4D7D35" w14:textId="77777777" w:rsidR="00BF1072" w:rsidRDefault="00BF1072" w:rsidP="00D57AD5">
            <w:r>
              <w:t>ERP</w:t>
            </w:r>
          </w:p>
        </w:tc>
        <w:tc>
          <w:tcPr>
            <w:tcW w:w="6475" w:type="dxa"/>
          </w:tcPr>
          <w:p w14:paraId="43C944F4" w14:textId="77777777" w:rsidR="00BF1072" w:rsidRDefault="00BF1072" w:rsidP="00D57AD5">
            <w:r>
              <w:t>Enterprise Resource Planning system</w:t>
            </w:r>
          </w:p>
        </w:tc>
      </w:tr>
      <w:tr w:rsidR="00BF1072" w14:paraId="5D4BD713" w14:textId="77777777" w:rsidTr="00D57AD5">
        <w:tc>
          <w:tcPr>
            <w:tcW w:w="2065" w:type="dxa"/>
          </w:tcPr>
          <w:p w14:paraId="03139D2D" w14:textId="77777777" w:rsidR="00BF1072" w:rsidRDefault="00BF1072" w:rsidP="00D57AD5">
            <w:r>
              <w:t>SQL</w:t>
            </w:r>
          </w:p>
        </w:tc>
        <w:tc>
          <w:tcPr>
            <w:tcW w:w="6475" w:type="dxa"/>
          </w:tcPr>
          <w:p w14:paraId="22818158" w14:textId="268D7244" w:rsidR="002668A2" w:rsidRDefault="00BF1072" w:rsidP="00D57AD5">
            <w:r>
              <w:t>Structured Query Language</w:t>
            </w:r>
          </w:p>
        </w:tc>
      </w:tr>
      <w:tr w:rsidR="002668A2" w14:paraId="3C926F5A" w14:textId="77777777" w:rsidTr="00D57AD5">
        <w:tc>
          <w:tcPr>
            <w:tcW w:w="2065" w:type="dxa"/>
          </w:tcPr>
          <w:p w14:paraId="667AD4E2" w14:textId="6D7136D4" w:rsidR="002668A2" w:rsidRDefault="002668A2" w:rsidP="00D57AD5">
            <w:r>
              <w:t>2Ship</w:t>
            </w:r>
          </w:p>
        </w:tc>
        <w:tc>
          <w:tcPr>
            <w:tcW w:w="6475" w:type="dxa"/>
          </w:tcPr>
          <w:p w14:paraId="1145C48F" w14:textId="3ECBC090" w:rsidR="002668A2" w:rsidRDefault="002668A2" w:rsidP="00D57AD5">
            <w:r>
              <w:t>Transportation Management System that reduces shipping expenses by comparing rates and services with all the carriers to find the best price</w:t>
            </w:r>
          </w:p>
        </w:tc>
      </w:tr>
      <w:tr w:rsidR="002668A2" w14:paraId="51C174E3" w14:textId="77777777" w:rsidTr="00D57AD5">
        <w:tc>
          <w:tcPr>
            <w:tcW w:w="2065" w:type="dxa"/>
          </w:tcPr>
          <w:p w14:paraId="58C69B86" w14:textId="700ACFD3" w:rsidR="002668A2" w:rsidRDefault="002668A2" w:rsidP="00D57AD5">
            <w:r>
              <w:t>CRM</w:t>
            </w:r>
          </w:p>
        </w:tc>
        <w:tc>
          <w:tcPr>
            <w:tcW w:w="6475" w:type="dxa"/>
          </w:tcPr>
          <w:p w14:paraId="564936A0" w14:textId="59D45788" w:rsidR="002668A2" w:rsidRDefault="002668A2" w:rsidP="00D57AD5">
            <w:r>
              <w:t>Customer Relationship Management; utilized to manage business relationships with customers</w:t>
            </w:r>
          </w:p>
        </w:tc>
      </w:tr>
      <w:tr w:rsidR="002668A2" w14:paraId="1332A556" w14:textId="77777777" w:rsidTr="00D57AD5">
        <w:tc>
          <w:tcPr>
            <w:tcW w:w="2065" w:type="dxa"/>
          </w:tcPr>
          <w:p w14:paraId="05ADFD5D" w14:textId="3020C9D0" w:rsidR="002668A2" w:rsidRDefault="002668A2" w:rsidP="00D57AD5">
            <w:r>
              <w:t>M-Files</w:t>
            </w:r>
          </w:p>
        </w:tc>
        <w:tc>
          <w:tcPr>
            <w:tcW w:w="6475" w:type="dxa"/>
          </w:tcPr>
          <w:p w14:paraId="7EDD848A" w14:textId="0714B374" w:rsidR="002668A2" w:rsidRDefault="002668A2" w:rsidP="00D57AD5">
            <w:r>
              <w:t>Metadata-driven document management platform</w:t>
            </w:r>
          </w:p>
        </w:tc>
      </w:tr>
      <w:tr w:rsidR="002668A2" w14:paraId="0C128949" w14:textId="77777777" w:rsidTr="00D57AD5">
        <w:tc>
          <w:tcPr>
            <w:tcW w:w="2065" w:type="dxa"/>
          </w:tcPr>
          <w:p w14:paraId="18FD89D2" w14:textId="1AF5A779" w:rsidR="002668A2" w:rsidRDefault="002668A2" w:rsidP="00D57AD5">
            <w:r>
              <w:t>MKT</w:t>
            </w:r>
          </w:p>
        </w:tc>
        <w:tc>
          <w:tcPr>
            <w:tcW w:w="6475" w:type="dxa"/>
          </w:tcPr>
          <w:p w14:paraId="519CEBE5" w14:textId="58486724" w:rsidR="00A65819" w:rsidRDefault="002668A2" w:rsidP="00D57AD5">
            <w:r>
              <w:t>Market; warehouse name in Syspro</w:t>
            </w:r>
          </w:p>
        </w:tc>
      </w:tr>
      <w:tr w:rsidR="00A65819" w14:paraId="1E939609" w14:textId="77777777" w:rsidTr="00D57AD5">
        <w:tc>
          <w:tcPr>
            <w:tcW w:w="2065" w:type="dxa"/>
          </w:tcPr>
          <w:p w14:paraId="1ACAD00F" w14:textId="7B366181" w:rsidR="00A65819" w:rsidRDefault="00A65819" w:rsidP="00D57AD5">
            <w:r>
              <w:t>BAU</w:t>
            </w:r>
          </w:p>
        </w:tc>
        <w:tc>
          <w:tcPr>
            <w:tcW w:w="6475" w:type="dxa"/>
          </w:tcPr>
          <w:p w14:paraId="719C91D5" w14:textId="6BE810D6" w:rsidR="00A65819" w:rsidRDefault="00A65819" w:rsidP="00D57AD5">
            <w:r>
              <w:t>Business as usual</w:t>
            </w:r>
          </w:p>
        </w:tc>
      </w:tr>
    </w:tbl>
    <w:p w14:paraId="0B96318E" w14:textId="77777777" w:rsidR="007C2792" w:rsidRPr="001C1C5B" w:rsidRDefault="00072BEC" w:rsidP="007C2792">
      <w:pPr>
        <w:pStyle w:val="Heading1"/>
        <w:rPr>
          <w:rFonts w:ascii="Verdana" w:hAnsi="Verdana"/>
        </w:rPr>
      </w:pPr>
      <w:bookmarkStart w:id="10" w:name="_Toc84422846"/>
      <w:bookmarkStart w:id="11" w:name="_Toc123653802"/>
      <w:r w:rsidRPr="001C1C5B">
        <w:rPr>
          <w:rFonts w:ascii="Verdana" w:hAnsi="Verdana"/>
        </w:rPr>
        <w:t>O</w:t>
      </w:r>
      <w:r w:rsidR="007C2792" w:rsidRPr="001C1C5B">
        <w:rPr>
          <w:rFonts w:ascii="Verdana" w:hAnsi="Verdana"/>
        </w:rPr>
        <w:t>verview</w:t>
      </w:r>
      <w:bookmarkEnd w:id="10"/>
      <w:bookmarkEnd w:id="11"/>
    </w:p>
    <w:p w14:paraId="1BF7C24B" w14:textId="77777777" w:rsidR="00A0495E" w:rsidRPr="001C1C5B" w:rsidRDefault="00A0495E" w:rsidP="00A0495E">
      <w:pPr>
        <w:pStyle w:val="InfoBlue"/>
      </w:pPr>
      <w:r w:rsidRPr="001C1C5B">
        <w:t xml:space="preserve">[This subsection describes what the rest of the </w:t>
      </w:r>
      <w:r w:rsidRPr="001C1C5B">
        <w:rPr>
          <w:b/>
          <w:bCs/>
        </w:rPr>
        <w:t>Requirement Document</w:t>
      </w:r>
      <w:r w:rsidRPr="001C1C5B">
        <w:t xml:space="preserve"> contains and explains how the document is organized.]</w:t>
      </w:r>
    </w:p>
    <w:p w14:paraId="0AE58972" w14:textId="77777777" w:rsidR="00A0495E" w:rsidRPr="001C1C5B" w:rsidRDefault="00A0495E" w:rsidP="00A0495E">
      <w:pPr>
        <w:pStyle w:val="Heading2"/>
        <w:rPr>
          <w:rFonts w:ascii="Verdana" w:hAnsi="Verdana"/>
        </w:rPr>
      </w:pPr>
      <w:bookmarkStart w:id="12" w:name="_Toc84422847"/>
      <w:bookmarkStart w:id="13" w:name="_Toc123653803"/>
      <w:r w:rsidRPr="001C1C5B">
        <w:rPr>
          <w:rFonts w:ascii="Verdana" w:hAnsi="Verdana"/>
        </w:rPr>
        <w:t>Current State</w:t>
      </w:r>
      <w:bookmarkEnd w:id="12"/>
      <w:bookmarkEnd w:id="13"/>
      <w:r w:rsidRPr="001C1C5B">
        <w:rPr>
          <w:rFonts w:ascii="Verdana" w:hAnsi="Verdana"/>
        </w:rPr>
        <w:t xml:space="preserve"> </w:t>
      </w:r>
    </w:p>
    <w:p w14:paraId="22D697DB" w14:textId="0B2F2C54" w:rsidR="00410ECD" w:rsidRDefault="00410ECD" w:rsidP="00410ECD">
      <w:pPr>
        <w:pStyle w:val="InfoBlue"/>
      </w:pPr>
      <w:r w:rsidRPr="001C1C5B">
        <w:t xml:space="preserve">[This subsection describes </w:t>
      </w:r>
      <w:r w:rsidR="00A0495E" w:rsidRPr="001C1C5B">
        <w:t xml:space="preserve">the current functionality of the existing process or application </w:t>
      </w:r>
      <w:r w:rsidR="001C1C5B" w:rsidRPr="001C1C5B">
        <w:t>for enhancements</w:t>
      </w:r>
      <w:r w:rsidRPr="001C1C5B">
        <w:t>.]</w:t>
      </w:r>
    </w:p>
    <w:p w14:paraId="2BC44338" w14:textId="1A38763F" w:rsidR="002668A2" w:rsidRDefault="002668A2" w:rsidP="002668A2">
      <w:pPr>
        <w:pStyle w:val="BodyText"/>
      </w:pPr>
      <w:r>
        <w:tab/>
        <w:t xml:space="preserve">To invoice </w:t>
      </w:r>
      <w:r w:rsidR="00A65819">
        <w:t>an order</w:t>
      </w:r>
      <w:r>
        <w:t>, the following manual steps are completed by the Marketing, Accounting and Finance departments:</w:t>
      </w:r>
    </w:p>
    <w:p w14:paraId="529845D9" w14:textId="4136107E" w:rsidR="002668A2" w:rsidRDefault="002668A2" w:rsidP="002668A2">
      <w:pPr>
        <w:pStyle w:val="BodyText"/>
        <w:numPr>
          <w:ilvl w:val="0"/>
          <w:numId w:val="27"/>
        </w:numPr>
      </w:pPr>
      <w:r>
        <w:lastRenderedPageBreak/>
        <w:t>Marketing delivers the printed pick ticket and 2Ship tracking label to Accounting and Finance</w:t>
      </w:r>
    </w:p>
    <w:p w14:paraId="52237E6D" w14:textId="1147EBF5" w:rsidR="002668A2" w:rsidRDefault="002668A2" w:rsidP="002668A2">
      <w:pPr>
        <w:pStyle w:val="BodyText"/>
        <w:numPr>
          <w:ilvl w:val="0"/>
          <w:numId w:val="27"/>
        </w:numPr>
      </w:pPr>
      <w:r>
        <w:t>Accounting and Finance enter order number, tracking information, shipping date, changes status to 8 and completes the order</w:t>
      </w:r>
    </w:p>
    <w:p w14:paraId="0F33E2A9" w14:textId="29B1234F" w:rsidR="002668A2" w:rsidRDefault="002668A2" w:rsidP="002668A2">
      <w:pPr>
        <w:pStyle w:val="BodyText"/>
        <w:numPr>
          <w:ilvl w:val="0"/>
          <w:numId w:val="27"/>
        </w:numPr>
      </w:pPr>
      <w:r>
        <w:t>Once the order is invoiced the status automatically changes to 9</w:t>
      </w:r>
    </w:p>
    <w:p w14:paraId="0BA4666B" w14:textId="3C0727BF" w:rsidR="002668A2" w:rsidRPr="002668A2" w:rsidRDefault="00A65819" w:rsidP="002668A2">
      <w:pPr>
        <w:pStyle w:val="BodyText"/>
      </w:pPr>
      <w:r>
        <w:t>Additionally, invoice header branding is not consistent from division to division. For instance, a brand logo can be oversized or misaligned on an invoice.</w:t>
      </w:r>
    </w:p>
    <w:p w14:paraId="1D8C844D" w14:textId="77777777" w:rsidR="00072BEC" w:rsidRPr="001C1C5B" w:rsidRDefault="001C1C5B" w:rsidP="001C1C5B">
      <w:pPr>
        <w:pStyle w:val="Heading2"/>
        <w:rPr>
          <w:rFonts w:ascii="Verdana" w:hAnsi="Verdana"/>
        </w:rPr>
      </w:pPr>
      <w:bookmarkStart w:id="14" w:name="_Toc84422848"/>
      <w:bookmarkStart w:id="15" w:name="_Toc123653804"/>
      <w:r w:rsidRPr="001C1C5B">
        <w:rPr>
          <w:rFonts w:ascii="Verdana" w:hAnsi="Verdana"/>
        </w:rPr>
        <w:t>Future State Request</w:t>
      </w:r>
      <w:bookmarkEnd w:id="14"/>
      <w:bookmarkEnd w:id="15"/>
      <w:r w:rsidRPr="001C1C5B">
        <w:rPr>
          <w:rFonts w:ascii="Verdana" w:hAnsi="Verdana"/>
        </w:rPr>
        <w:t xml:space="preserve"> </w:t>
      </w:r>
    </w:p>
    <w:p w14:paraId="32BC4C59" w14:textId="798CA08D" w:rsidR="001C1C5B" w:rsidRDefault="001C1C5B" w:rsidP="001C1C5B">
      <w:pPr>
        <w:pStyle w:val="InfoBlue"/>
      </w:pPr>
      <w:r w:rsidRPr="001C1C5B">
        <w:t xml:space="preserve">[This subsection describes the requester enhancements/change they would like to have changed for the process or application; these requests will be evaluated and added to the Functional Requirement section if feasible.  This section will also list new requirements for non-existing processes or applications] </w:t>
      </w:r>
    </w:p>
    <w:p w14:paraId="7CC9CC05" w14:textId="676C8878" w:rsidR="001C1C5B" w:rsidRDefault="00A65819" w:rsidP="00A65819">
      <w:pPr>
        <w:pStyle w:val="BodyText"/>
      </w:pPr>
      <w:r>
        <w:tab/>
        <w:t>Invoices should be invoice automatically from dispatch notes. The following points would mark the success of the project:</w:t>
      </w:r>
    </w:p>
    <w:p w14:paraId="49BC54CF" w14:textId="5E2AB7AD" w:rsidR="00A65819" w:rsidRDefault="00A65819" w:rsidP="00A65819">
      <w:pPr>
        <w:pStyle w:val="BodyText"/>
        <w:numPr>
          <w:ilvl w:val="0"/>
          <w:numId w:val="28"/>
        </w:numPr>
      </w:pPr>
      <w:r>
        <w:t>Orders should be accessible for invoicing from the Dispatch Notes Maintenance screen within Syspro.</w:t>
      </w:r>
    </w:p>
    <w:p w14:paraId="6909B56C" w14:textId="0FE6C21C" w:rsidR="00A65819" w:rsidRDefault="00A65819" w:rsidP="00A65819">
      <w:pPr>
        <w:pStyle w:val="BodyText"/>
        <w:numPr>
          <w:ilvl w:val="0"/>
          <w:numId w:val="28"/>
        </w:numPr>
      </w:pPr>
      <w:r>
        <w:t>Appropriate shipping information should also be included.</w:t>
      </w:r>
    </w:p>
    <w:p w14:paraId="3ADB7365" w14:textId="525B57DB" w:rsidR="00A65819" w:rsidRDefault="00A65819" w:rsidP="00A65819">
      <w:pPr>
        <w:pStyle w:val="BodyText"/>
        <w:numPr>
          <w:ilvl w:val="0"/>
          <w:numId w:val="28"/>
        </w:numPr>
      </w:pPr>
      <w:r>
        <w:t xml:space="preserve">Reducing the number of shipping email notifications and invoice email </w:t>
      </w:r>
      <w:r w:rsidR="00F12ED1">
        <w:t>notifications</w:t>
      </w:r>
      <w:r>
        <w:t xml:space="preserve"> for orders being received by customers.</w:t>
      </w:r>
    </w:p>
    <w:p w14:paraId="15464FB1" w14:textId="5362A510" w:rsidR="00F12ED1" w:rsidRDefault="00F12ED1" w:rsidP="00A65819">
      <w:pPr>
        <w:pStyle w:val="BodyText"/>
        <w:numPr>
          <w:ilvl w:val="0"/>
          <w:numId w:val="28"/>
        </w:numPr>
      </w:pPr>
      <w:r>
        <w:t>Develop an SQL exception report that includes specific details on all fabric sample invoice exceptions.</w:t>
      </w:r>
    </w:p>
    <w:p w14:paraId="32FEB700" w14:textId="383E918D" w:rsidR="00F12ED1" w:rsidRPr="001C1C5B" w:rsidRDefault="00F12ED1" w:rsidP="00A65819">
      <w:pPr>
        <w:pStyle w:val="BodyText"/>
        <w:numPr>
          <w:ilvl w:val="0"/>
          <w:numId w:val="28"/>
        </w:numPr>
      </w:pPr>
      <w:r>
        <w:t>Ensure that company branding, specifically headers, is consistent with current guidelines across all marketing fabric sample invoices, shipping email notification and invoice email notifications.</w:t>
      </w:r>
    </w:p>
    <w:p w14:paraId="64A4C5EA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16" w:name="_Toc492961286"/>
      <w:bookmarkStart w:id="17" w:name="_Toc84422849"/>
      <w:bookmarkStart w:id="18" w:name="_Toc123653805"/>
      <w:r w:rsidRPr="001C1C5B">
        <w:rPr>
          <w:rFonts w:ascii="Verdana" w:hAnsi="Verdana"/>
        </w:rPr>
        <w:t>Understanding the User Environment</w:t>
      </w:r>
      <w:bookmarkEnd w:id="16"/>
      <w:bookmarkEnd w:id="17"/>
      <w:bookmarkEnd w:id="18"/>
    </w:p>
    <w:p w14:paraId="1D4DC5D0" w14:textId="0CAF0358" w:rsidR="00F12ED1" w:rsidRDefault="00410ECD" w:rsidP="00F12ED1">
      <w:pPr>
        <w:pStyle w:val="Paragraph2"/>
        <w:numPr>
          <w:ilvl w:val="0"/>
          <w:numId w:val="29"/>
        </w:numPr>
      </w:pPr>
      <w:bookmarkStart w:id="19" w:name="_Toc431207020"/>
      <w:r w:rsidRPr="001C1C5B">
        <w:t>Who are the users?</w:t>
      </w:r>
    </w:p>
    <w:p w14:paraId="31200B74" w14:textId="39E55692" w:rsidR="00F12ED1" w:rsidRPr="001C1C5B" w:rsidRDefault="00F12ED1" w:rsidP="00F12ED1">
      <w:pPr>
        <w:pStyle w:val="Paragraph2"/>
        <w:ind w:left="1080"/>
      </w:pPr>
      <w:r>
        <w:t>Accounting and Finance Department, Credit and Accounts Receivable Manager, Invoicing Processors, Accounts Receivable Specialists</w:t>
      </w:r>
    </w:p>
    <w:p w14:paraId="3F4BF80E" w14:textId="2E370039" w:rsidR="00410ECD" w:rsidRDefault="00410ECD" w:rsidP="00F12ED1">
      <w:pPr>
        <w:pStyle w:val="Paragraph2"/>
        <w:numPr>
          <w:ilvl w:val="0"/>
          <w:numId w:val="29"/>
        </w:numPr>
      </w:pPr>
      <w:r w:rsidRPr="001C1C5B">
        <w:t>Which additional applications do you use that we need to interface with?</w:t>
      </w:r>
    </w:p>
    <w:p w14:paraId="0F1054BD" w14:textId="2E518179" w:rsidR="00F12ED1" w:rsidRPr="001C1C5B" w:rsidRDefault="00F12ED1" w:rsidP="00F12ED1">
      <w:pPr>
        <w:pStyle w:val="Paragraph2"/>
        <w:ind w:left="1080"/>
      </w:pPr>
      <w:r>
        <w:t>SYSPRO, MS Outlook, SQL reports, CRM, and M-Files</w:t>
      </w:r>
    </w:p>
    <w:p w14:paraId="607803E1" w14:textId="07E0DE0B" w:rsidR="00410ECD" w:rsidRDefault="00410ECD" w:rsidP="00F12ED1">
      <w:pPr>
        <w:pStyle w:val="Paragraph2"/>
        <w:numPr>
          <w:ilvl w:val="0"/>
          <w:numId w:val="29"/>
        </w:numPr>
      </w:pPr>
      <w:r w:rsidRPr="001C1C5B">
        <w:t xml:space="preserve">What are your expectations for usability of the product? </w:t>
      </w:r>
    </w:p>
    <w:p w14:paraId="58B312BA" w14:textId="5FFC423F" w:rsidR="00F12ED1" w:rsidRPr="001C1C5B" w:rsidRDefault="00F12ED1" w:rsidP="00F12ED1">
      <w:pPr>
        <w:pStyle w:val="Paragraph2"/>
        <w:ind w:left="1080"/>
      </w:pPr>
      <w:r>
        <w:t>Same as is currently in place for the affected applications</w:t>
      </w:r>
    </w:p>
    <w:p w14:paraId="7739C3EC" w14:textId="6B86550F" w:rsidR="00410ECD" w:rsidRDefault="00410ECD" w:rsidP="00F12ED1">
      <w:pPr>
        <w:pStyle w:val="Paragraph2"/>
        <w:numPr>
          <w:ilvl w:val="0"/>
          <w:numId w:val="29"/>
        </w:numPr>
      </w:pPr>
      <w:r w:rsidRPr="001C1C5B">
        <w:t xml:space="preserve">What are your expectations for training time? </w:t>
      </w:r>
    </w:p>
    <w:p w14:paraId="1B7A090D" w14:textId="66A7DEA2" w:rsidR="00F12ED1" w:rsidRPr="001C1C5B" w:rsidRDefault="00F12ED1" w:rsidP="00F12ED1">
      <w:pPr>
        <w:pStyle w:val="Paragraph2"/>
        <w:ind w:left="1080"/>
      </w:pPr>
      <w:r>
        <w:t>None</w:t>
      </w:r>
    </w:p>
    <w:p w14:paraId="7E1E383B" w14:textId="6542EFAC" w:rsidR="00410ECD" w:rsidRDefault="00410ECD" w:rsidP="00F12ED1">
      <w:pPr>
        <w:pStyle w:val="Paragraph2"/>
        <w:numPr>
          <w:ilvl w:val="0"/>
          <w:numId w:val="29"/>
        </w:numPr>
      </w:pPr>
      <w:r w:rsidRPr="001C1C5B">
        <w:t xml:space="preserve">What kinds of hard copy and online documentation do you need? </w:t>
      </w:r>
    </w:p>
    <w:p w14:paraId="53F19677" w14:textId="1D25077B" w:rsidR="00A24591" w:rsidRPr="001C1C5B" w:rsidRDefault="00A24591" w:rsidP="00A24591">
      <w:pPr>
        <w:pStyle w:val="Paragraph2"/>
        <w:ind w:left="1080"/>
      </w:pPr>
      <w:r>
        <w:t>None</w:t>
      </w:r>
    </w:p>
    <w:p w14:paraId="6860273E" w14:textId="77777777" w:rsidR="00410ECD" w:rsidRPr="001C1C5B" w:rsidRDefault="00410ECD" w:rsidP="00410ECD">
      <w:pPr>
        <w:pStyle w:val="Paragraph2"/>
      </w:pPr>
      <w:bookmarkStart w:id="20" w:name="_Toc431207026"/>
      <w:bookmarkEnd w:id="19"/>
    </w:p>
    <w:p w14:paraId="4BCE6072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1" w:name="_Toc379183605"/>
      <w:bookmarkStart w:id="22" w:name="_Toc492961290"/>
      <w:bookmarkStart w:id="23" w:name="_Toc84422850"/>
      <w:bookmarkStart w:id="24" w:name="_Toc123653806"/>
      <w:bookmarkEnd w:id="20"/>
      <w:r w:rsidRPr="001C1C5B">
        <w:rPr>
          <w:rFonts w:ascii="Verdana" w:hAnsi="Verdana"/>
        </w:rPr>
        <w:t>Assessing the Opportunity</w:t>
      </w:r>
      <w:bookmarkEnd w:id="21"/>
      <w:bookmarkEnd w:id="22"/>
      <w:bookmarkEnd w:id="23"/>
      <w:bookmarkEnd w:id="24"/>
    </w:p>
    <w:p w14:paraId="4756D6F8" w14:textId="309CCA9B" w:rsidR="00410ECD" w:rsidRDefault="00410ECD" w:rsidP="00410ECD">
      <w:pPr>
        <w:pStyle w:val="Paragraph2"/>
        <w:numPr>
          <w:ilvl w:val="0"/>
          <w:numId w:val="23"/>
        </w:numPr>
      </w:pPr>
      <w:bookmarkStart w:id="25" w:name="_Toc431207028"/>
      <w:r w:rsidRPr="001C1C5B">
        <w:t xml:space="preserve">Who needs this application in your organization? </w:t>
      </w:r>
    </w:p>
    <w:p w14:paraId="0A157CBF" w14:textId="5B86E3E5" w:rsidR="00A24591" w:rsidRPr="001C1C5B" w:rsidRDefault="00A24591" w:rsidP="00A24591">
      <w:pPr>
        <w:pStyle w:val="Paragraph2"/>
        <w:ind w:left="1080"/>
      </w:pPr>
      <w:r>
        <w:t xml:space="preserve">Accounting and Finance Department, Credit and Accounts Receivable Manager, </w:t>
      </w:r>
      <w:r>
        <w:lastRenderedPageBreak/>
        <w:t>Invoicing Processors, Accounts Receivable Specialists</w:t>
      </w:r>
    </w:p>
    <w:p w14:paraId="6981D4F6" w14:textId="60E1A09B" w:rsidR="00410ECD" w:rsidRDefault="00410ECD" w:rsidP="00410ECD">
      <w:pPr>
        <w:pStyle w:val="Paragraph2"/>
        <w:numPr>
          <w:ilvl w:val="0"/>
          <w:numId w:val="23"/>
        </w:numPr>
      </w:pPr>
      <w:r w:rsidRPr="001C1C5B">
        <w:t>How many of these types of users would use the application?</w:t>
      </w:r>
    </w:p>
    <w:p w14:paraId="4ADB4109" w14:textId="0F87058D" w:rsidR="00A24591" w:rsidRPr="001C1C5B" w:rsidRDefault="00A24591" w:rsidP="00A24591">
      <w:pPr>
        <w:pStyle w:val="Paragraph2"/>
        <w:ind w:left="1080"/>
      </w:pPr>
      <w:r>
        <w:t>None</w:t>
      </w:r>
    </w:p>
    <w:p w14:paraId="34D3DEA6" w14:textId="49ECBD00" w:rsidR="00410ECD" w:rsidRDefault="00410ECD" w:rsidP="00410ECD">
      <w:pPr>
        <w:pStyle w:val="Paragraph2"/>
        <w:numPr>
          <w:ilvl w:val="0"/>
          <w:numId w:val="23"/>
        </w:numPr>
      </w:pPr>
      <w:r w:rsidRPr="001C1C5B">
        <w:t xml:space="preserve">How would you value a successful solution? </w:t>
      </w:r>
    </w:p>
    <w:p w14:paraId="1A1B8D7B" w14:textId="5D586233" w:rsidR="00A24591" w:rsidRPr="001C1C5B" w:rsidRDefault="00A24591" w:rsidP="00A24591">
      <w:pPr>
        <w:pStyle w:val="Paragraph2"/>
        <w:ind w:left="1080"/>
      </w:pPr>
      <w:r>
        <w:t>The ability to invoice Dispatch Notes automatically and consolidate emails that are sent to customers</w:t>
      </w:r>
    </w:p>
    <w:p w14:paraId="3F1154C1" w14:textId="77777777" w:rsidR="00072BEC" w:rsidRPr="001C1C5B" w:rsidRDefault="00072BEC" w:rsidP="00072BEC">
      <w:pPr>
        <w:pStyle w:val="Paragraph2"/>
        <w:ind w:left="1080"/>
      </w:pPr>
    </w:p>
    <w:p w14:paraId="16ED50C6" w14:textId="77777777" w:rsidR="00410ECD" w:rsidRPr="001C1C5B" w:rsidRDefault="00410ECD" w:rsidP="00410ECD">
      <w:pPr>
        <w:pStyle w:val="Heading1"/>
        <w:rPr>
          <w:rFonts w:ascii="Verdana" w:hAnsi="Verdana"/>
        </w:rPr>
      </w:pPr>
      <w:bookmarkStart w:id="26" w:name="_Toc379183606"/>
      <w:bookmarkStart w:id="27" w:name="_Toc492961291"/>
      <w:bookmarkStart w:id="28" w:name="_Toc84422851"/>
      <w:bookmarkStart w:id="29" w:name="_Toc123653807"/>
      <w:bookmarkEnd w:id="25"/>
      <w:r w:rsidRPr="001C1C5B">
        <w:rPr>
          <w:rFonts w:ascii="Verdana" w:hAnsi="Verdana"/>
        </w:rPr>
        <w:t>Assessing Reliability, Performance, and Support Needs</w:t>
      </w:r>
      <w:bookmarkEnd w:id="26"/>
      <w:bookmarkEnd w:id="27"/>
      <w:bookmarkEnd w:id="28"/>
      <w:bookmarkEnd w:id="29"/>
    </w:p>
    <w:p w14:paraId="29407B8C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>What are your expectations for reliability?</w:t>
      </w:r>
    </w:p>
    <w:p w14:paraId="29D06581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 xml:space="preserve">What are your expectations for performance? </w:t>
      </w:r>
    </w:p>
    <w:p w14:paraId="3AD2CFD1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 xml:space="preserve">Do you have special needs for support? What about maintenance and service access? </w:t>
      </w:r>
    </w:p>
    <w:p w14:paraId="447B697B" w14:textId="77777777" w:rsidR="00410ECD" w:rsidRPr="001C1C5B" w:rsidRDefault="00410ECD" w:rsidP="00410ECD">
      <w:pPr>
        <w:pStyle w:val="Paragraph2"/>
        <w:numPr>
          <w:ilvl w:val="0"/>
          <w:numId w:val="25"/>
        </w:numPr>
      </w:pPr>
      <w:r w:rsidRPr="001C1C5B">
        <w:t>What are the security requirements?</w:t>
      </w:r>
    </w:p>
    <w:p w14:paraId="4D8A6462" w14:textId="77777777" w:rsidR="00072BEC" w:rsidRPr="001C1C5B" w:rsidRDefault="00072BEC" w:rsidP="00072BEC">
      <w:pPr>
        <w:pStyle w:val="Paragraph2"/>
      </w:pPr>
    </w:p>
    <w:p w14:paraId="5139CF21" w14:textId="77777777" w:rsidR="00072BEC" w:rsidRDefault="00072BEC" w:rsidP="00072BEC">
      <w:pPr>
        <w:pStyle w:val="Heading1"/>
        <w:rPr>
          <w:rFonts w:ascii="Verdana" w:hAnsi="Verdana"/>
        </w:rPr>
      </w:pPr>
      <w:bookmarkStart w:id="30" w:name="_Toc84422852"/>
      <w:bookmarkStart w:id="31" w:name="_Toc123653808"/>
      <w:r w:rsidRPr="001C1C5B">
        <w:rPr>
          <w:rFonts w:ascii="Verdana" w:hAnsi="Verdana"/>
        </w:rPr>
        <w:t>Functional Requirements</w:t>
      </w:r>
      <w:bookmarkEnd w:id="30"/>
      <w:bookmarkEnd w:id="31"/>
    </w:p>
    <w:p w14:paraId="7A85D67A" w14:textId="1E1836F4" w:rsidR="001776E1" w:rsidRPr="001776E1" w:rsidRDefault="001776E1" w:rsidP="00B14B5B">
      <w:pPr>
        <w:pStyle w:val="InfoBlue"/>
      </w:pPr>
      <w:r w:rsidRPr="001C1C5B">
        <w:t xml:space="preserve">[This subsection describes the </w:t>
      </w:r>
      <w:r>
        <w:t xml:space="preserve">deliverables </w:t>
      </w:r>
      <w:r w:rsidR="003A3510">
        <w:t>needed</w:t>
      </w:r>
      <w:r>
        <w:t xml:space="preserve"> to complete the request.  General Requirements will define </w:t>
      </w:r>
      <w:r w:rsidR="00E80B1D">
        <w:t>a</w:t>
      </w:r>
      <w:r>
        <w:t xml:space="preserve"> list of </w:t>
      </w:r>
      <w:r w:rsidR="00E80B1D">
        <w:t xml:space="preserve">deliverables </w:t>
      </w:r>
      <w:r>
        <w:t>that will not be detail</w:t>
      </w:r>
      <w:r w:rsidR="003A3510">
        <w:t>ed</w:t>
      </w:r>
      <w:r>
        <w:t xml:space="preserve"> out in the other sections.  User Interfaces will define any </w:t>
      </w:r>
      <w:r w:rsidR="003A3510">
        <w:t xml:space="preserve">deliverables </w:t>
      </w:r>
      <w:r>
        <w:t xml:space="preserve">visible to the end user </w:t>
      </w:r>
      <w:r w:rsidR="003A3510">
        <w:t>(reports</w:t>
      </w:r>
      <w:r>
        <w:t xml:space="preserve">, screens, </w:t>
      </w:r>
      <w:r w:rsidR="003A3510">
        <w:t>etc.</w:t>
      </w:r>
      <w:r>
        <w:t xml:space="preserve">).  Software Interfaces will define the </w:t>
      </w:r>
      <w:r w:rsidR="00E80B1D">
        <w:t xml:space="preserve">deliverables </w:t>
      </w:r>
      <w:r w:rsidR="003A3510">
        <w:t>n</w:t>
      </w:r>
      <w:r>
        <w:t>ot visible to the end user (tables</w:t>
      </w:r>
      <w:r w:rsidR="003A3510">
        <w:t xml:space="preserve"> layouts</w:t>
      </w:r>
      <w:r>
        <w:t xml:space="preserve">, </w:t>
      </w:r>
      <w:r w:rsidR="003A3510">
        <w:t xml:space="preserve">system integration </w:t>
      </w:r>
      <w:r>
        <w:t>coding</w:t>
      </w:r>
      <w:r w:rsidR="003A3510">
        <w:t>, etc.</w:t>
      </w:r>
      <w:r>
        <w:t xml:space="preserve">).  Hardware </w:t>
      </w:r>
      <w:r w:rsidR="003A3510">
        <w:t>Interfaces will define any deliverables for the infrastructure needed to complete the request]</w:t>
      </w:r>
    </w:p>
    <w:p w14:paraId="7B820013" w14:textId="770C224D" w:rsidR="001776E1" w:rsidRDefault="001776E1" w:rsidP="00072BEC">
      <w:pPr>
        <w:pStyle w:val="Heading2"/>
        <w:rPr>
          <w:rFonts w:ascii="Verdana" w:hAnsi="Verdana"/>
        </w:rPr>
      </w:pPr>
      <w:bookmarkStart w:id="32" w:name="_Toc84422853"/>
      <w:bookmarkStart w:id="33" w:name="_Toc123653809"/>
      <w:r>
        <w:rPr>
          <w:rFonts w:ascii="Verdana" w:hAnsi="Verdana"/>
        </w:rPr>
        <w:t>General Requirements</w:t>
      </w:r>
      <w:bookmarkEnd w:id="32"/>
      <w:bookmarkEnd w:id="33"/>
      <w:r>
        <w:rPr>
          <w:rFonts w:ascii="Verdana" w:hAnsi="Verdana"/>
        </w:rPr>
        <w:t xml:space="preserve"> </w:t>
      </w:r>
    </w:p>
    <w:p w14:paraId="278CD27E" w14:textId="77777777" w:rsidR="00EF4620" w:rsidRPr="00EF4620" w:rsidRDefault="00EF4620" w:rsidP="00EF4620"/>
    <w:p w14:paraId="4549DF8C" w14:textId="0670E068" w:rsidR="00072BEC" w:rsidRDefault="001776E1" w:rsidP="00072BEC">
      <w:pPr>
        <w:pStyle w:val="Heading2"/>
        <w:rPr>
          <w:rFonts w:ascii="Verdana" w:hAnsi="Verdana"/>
        </w:rPr>
      </w:pPr>
      <w:bookmarkStart w:id="34" w:name="_Toc84422854"/>
      <w:bookmarkStart w:id="35" w:name="_Toc123653810"/>
      <w:r>
        <w:rPr>
          <w:rFonts w:ascii="Verdana" w:hAnsi="Verdana"/>
        </w:rPr>
        <w:t>User Interfaces</w:t>
      </w:r>
      <w:bookmarkEnd w:id="34"/>
      <w:bookmarkEnd w:id="35"/>
      <w:r>
        <w:rPr>
          <w:rFonts w:ascii="Verdana" w:hAnsi="Verdana"/>
        </w:rPr>
        <w:t xml:space="preserve"> </w:t>
      </w:r>
    </w:p>
    <w:p w14:paraId="335DA549" w14:textId="50A4DB26" w:rsidR="00EF4620" w:rsidRPr="00EF4620" w:rsidRDefault="00EF4620" w:rsidP="00EF4620">
      <w:r>
        <w:t>No user interface requirements.</w:t>
      </w:r>
    </w:p>
    <w:p w14:paraId="3E11E76F" w14:textId="68B34694" w:rsidR="00072BEC" w:rsidRDefault="001776E1" w:rsidP="00072BEC">
      <w:pPr>
        <w:pStyle w:val="Heading2"/>
        <w:rPr>
          <w:rFonts w:ascii="Verdana" w:hAnsi="Verdana"/>
        </w:rPr>
      </w:pPr>
      <w:bookmarkStart w:id="36" w:name="_Toc84422855"/>
      <w:bookmarkStart w:id="37" w:name="_Toc123653811"/>
      <w:r>
        <w:rPr>
          <w:rFonts w:ascii="Verdana" w:hAnsi="Verdana"/>
        </w:rPr>
        <w:t>Software Interfaces</w:t>
      </w:r>
      <w:bookmarkEnd w:id="36"/>
      <w:bookmarkEnd w:id="37"/>
      <w:r>
        <w:rPr>
          <w:rFonts w:ascii="Verdana" w:hAnsi="Verdana"/>
        </w:rPr>
        <w:t xml:space="preserve"> </w:t>
      </w:r>
    </w:p>
    <w:p w14:paraId="40A78E55" w14:textId="77777777" w:rsidR="00EF4620" w:rsidRPr="00EF4620" w:rsidRDefault="00EF4620" w:rsidP="00EF4620"/>
    <w:p w14:paraId="4FE8648A" w14:textId="77777777" w:rsidR="00072BEC" w:rsidRPr="001C1C5B" w:rsidRDefault="001776E1" w:rsidP="00072BEC">
      <w:pPr>
        <w:pStyle w:val="Heading2"/>
        <w:rPr>
          <w:rFonts w:ascii="Verdana" w:hAnsi="Verdana"/>
        </w:rPr>
      </w:pPr>
      <w:bookmarkStart w:id="38" w:name="_Toc84422856"/>
      <w:bookmarkStart w:id="39" w:name="_Toc123653812"/>
      <w:r>
        <w:rPr>
          <w:rFonts w:ascii="Verdana" w:hAnsi="Verdana"/>
        </w:rPr>
        <w:t>Hardware Interfaces</w:t>
      </w:r>
      <w:bookmarkEnd w:id="38"/>
      <w:bookmarkEnd w:id="39"/>
      <w:r>
        <w:rPr>
          <w:rFonts w:ascii="Verdana" w:hAnsi="Verdana"/>
        </w:rPr>
        <w:t xml:space="preserve"> </w:t>
      </w:r>
    </w:p>
    <w:p w14:paraId="2165EC75" w14:textId="7F0472C1" w:rsidR="00A25760" w:rsidRPr="001C1C5B" w:rsidRDefault="00EF4620" w:rsidP="00A25760">
      <w:r>
        <w:t>No hardware interface requirements.</w:t>
      </w:r>
    </w:p>
    <w:p w14:paraId="5E2D14AD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40" w:name="_Toc84422857"/>
      <w:bookmarkStart w:id="41" w:name="_Toc123653813"/>
      <w:r w:rsidRPr="001C1C5B">
        <w:rPr>
          <w:rFonts w:ascii="Verdana" w:hAnsi="Verdana"/>
        </w:rPr>
        <w:t>Error Handling</w:t>
      </w:r>
      <w:bookmarkEnd w:id="40"/>
      <w:bookmarkEnd w:id="41"/>
      <w:r w:rsidRPr="001C1C5B">
        <w:rPr>
          <w:rFonts w:ascii="Verdana" w:hAnsi="Verdana"/>
        </w:rPr>
        <w:t xml:space="preserve"> </w:t>
      </w:r>
    </w:p>
    <w:p w14:paraId="027F1854" w14:textId="77777777" w:rsidR="001C1C5B" w:rsidRPr="001C1C5B" w:rsidRDefault="001C1C5B" w:rsidP="001C1C5B"/>
    <w:p w14:paraId="60D4FC12" w14:textId="77777777" w:rsidR="001C1C5B" w:rsidRPr="001C1C5B" w:rsidRDefault="001C1C5B" w:rsidP="00A25760">
      <w:pPr>
        <w:pStyle w:val="Heading1"/>
        <w:rPr>
          <w:rFonts w:ascii="Verdana" w:hAnsi="Verdana"/>
        </w:rPr>
      </w:pPr>
      <w:bookmarkStart w:id="42" w:name="_Toc84422858"/>
      <w:bookmarkStart w:id="43" w:name="_Toc123653814"/>
      <w:r w:rsidRPr="001C1C5B">
        <w:rPr>
          <w:rFonts w:ascii="Verdana" w:hAnsi="Verdana"/>
        </w:rPr>
        <w:t>Questions and Issues</w:t>
      </w:r>
      <w:bookmarkEnd w:id="42"/>
      <w:bookmarkEnd w:id="43"/>
      <w:r w:rsidRPr="001C1C5B">
        <w:rPr>
          <w:rFonts w:ascii="Verdana" w:hAnsi="Verdana"/>
        </w:rPr>
        <w:t xml:space="preserve"> </w:t>
      </w:r>
    </w:p>
    <w:p w14:paraId="65D7292A" w14:textId="77777777" w:rsidR="001C1C5B" w:rsidRPr="001C1C5B" w:rsidRDefault="001C1C5B" w:rsidP="001C1C5B"/>
    <w:p w14:paraId="0A530CF3" w14:textId="77777777" w:rsidR="00A25760" w:rsidRPr="001C1C5B" w:rsidRDefault="00A25760" w:rsidP="00A25760">
      <w:pPr>
        <w:pStyle w:val="Heading1"/>
        <w:rPr>
          <w:rFonts w:ascii="Verdana" w:hAnsi="Verdana"/>
        </w:rPr>
      </w:pPr>
      <w:bookmarkStart w:id="44" w:name="_Toc84422859"/>
      <w:bookmarkStart w:id="45" w:name="_Toc123653815"/>
      <w:r w:rsidRPr="001C1C5B">
        <w:rPr>
          <w:rFonts w:ascii="Verdana" w:hAnsi="Verdana"/>
        </w:rPr>
        <w:t>Risks and Assumptions</w:t>
      </w:r>
      <w:bookmarkEnd w:id="44"/>
      <w:bookmarkEnd w:id="45"/>
    </w:p>
    <w:p w14:paraId="2F246DD7" w14:textId="77777777" w:rsidR="00072BEC" w:rsidRPr="001C1C5B" w:rsidRDefault="00072BEC" w:rsidP="00072BEC"/>
    <w:p w14:paraId="2396A75A" w14:textId="77777777" w:rsidR="00072BEC" w:rsidRPr="001C1C5B" w:rsidRDefault="00072BEC" w:rsidP="00072BEC">
      <w:pPr>
        <w:pStyle w:val="Heading1"/>
        <w:rPr>
          <w:rFonts w:ascii="Verdana" w:hAnsi="Verdana"/>
        </w:rPr>
      </w:pPr>
      <w:bookmarkStart w:id="46" w:name="_Toc84422860"/>
      <w:bookmarkStart w:id="47" w:name="_Toc123653816"/>
      <w:r w:rsidRPr="001C1C5B">
        <w:rPr>
          <w:rFonts w:ascii="Verdana" w:hAnsi="Verdana"/>
        </w:rPr>
        <w:lastRenderedPageBreak/>
        <w:t>Signoff</w:t>
      </w:r>
      <w:bookmarkEnd w:id="46"/>
      <w:bookmarkEnd w:id="47"/>
    </w:p>
    <w:p w14:paraId="659EDDCB" w14:textId="77777777" w:rsidR="005115E6" w:rsidRPr="001C1C5B" w:rsidRDefault="005115E6" w:rsidP="005115E6"/>
    <w:p w14:paraId="1AAF9422" w14:textId="77777777" w:rsidR="005115E6" w:rsidRPr="001C1C5B" w:rsidRDefault="005115E6" w:rsidP="005115E6">
      <w:pPr>
        <w:ind w:left="360"/>
        <w:rPr>
          <w:rFonts w:cs="Arial"/>
        </w:rPr>
      </w:pPr>
      <w:r w:rsidRPr="001C1C5B">
        <w:rPr>
          <w:rFonts w:cs="Arial"/>
        </w:rPr>
        <w:t>Sign-off Signature: ___________________________________ Date: ______________</w:t>
      </w:r>
    </w:p>
    <w:p w14:paraId="5CD29898" w14:textId="77777777" w:rsidR="00410ECD" w:rsidRPr="001C1C5B" w:rsidRDefault="00410ECD" w:rsidP="00410ECD"/>
    <w:p w14:paraId="1634DA8F" w14:textId="77777777" w:rsidR="00410ECD" w:rsidRPr="001C1C5B" w:rsidRDefault="00410ECD" w:rsidP="00410ECD"/>
    <w:p w14:paraId="04B1638A" w14:textId="77777777" w:rsidR="00410ECD" w:rsidRPr="001C1C5B" w:rsidRDefault="00410ECD" w:rsidP="00410ECD"/>
    <w:p w14:paraId="24445277" w14:textId="77777777" w:rsidR="00410ECD" w:rsidRPr="001C1C5B" w:rsidRDefault="00410ECD" w:rsidP="00410ECD"/>
    <w:p w14:paraId="6C1C74F2" w14:textId="77777777" w:rsidR="00410ECD" w:rsidRPr="001C1C5B" w:rsidRDefault="00410ECD" w:rsidP="00410ECD"/>
    <w:p w14:paraId="1ABF6054" w14:textId="77777777" w:rsidR="00410ECD" w:rsidRPr="001C1C5B" w:rsidRDefault="00410ECD" w:rsidP="00410ECD"/>
    <w:sectPr w:rsidR="00410ECD" w:rsidRPr="001C1C5B" w:rsidSect="0081504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ADD9" w14:textId="77777777" w:rsidR="0089010C" w:rsidRDefault="0089010C" w:rsidP="00A47B7C">
      <w:pPr>
        <w:spacing w:line="240" w:lineRule="auto"/>
      </w:pPr>
      <w:r>
        <w:separator/>
      </w:r>
    </w:p>
  </w:endnote>
  <w:endnote w:type="continuationSeparator" w:id="0">
    <w:p w14:paraId="7D8736D9" w14:textId="77777777" w:rsidR="0089010C" w:rsidRDefault="0089010C" w:rsidP="00A4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E154" w14:textId="77777777" w:rsidR="00925DE3" w:rsidRDefault="00925DE3">
    <w:pPr>
      <w:pStyle w:val="Footer"/>
      <w:jc w:val="center"/>
    </w:pPr>
    <w:r>
      <w:t xml:space="preserve">Page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  <w:r>
      <w:t xml:space="preserve"> of </w:t>
    </w:r>
    <w:r w:rsidR="00696799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696799">
      <w:rPr>
        <w:b/>
        <w:sz w:val="24"/>
        <w:szCs w:val="24"/>
      </w:rPr>
      <w:fldChar w:fldCharType="separate"/>
    </w:r>
    <w:r w:rsidR="006009CD">
      <w:rPr>
        <w:b/>
        <w:noProof/>
      </w:rPr>
      <w:t>1</w:t>
    </w:r>
    <w:r w:rsidR="00696799">
      <w:rPr>
        <w:b/>
        <w:sz w:val="24"/>
        <w:szCs w:val="24"/>
      </w:rPr>
      <w:fldChar w:fldCharType="end"/>
    </w:r>
  </w:p>
  <w:p w14:paraId="2A8C5944" w14:textId="77777777" w:rsidR="00925DE3" w:rsidRDefault="00925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1B76" w14:textId="77777777" w:rsidR="0089010C" w:rsidRDefault="0089010C" w:rsidP="00A47B7C">
      <w:pPr>
        <w:spacing w:line="240" w:lineRule="auto"/>
      </w:pPr>
      <w:r>
        <w:separator/>
      </w:r>
    </w:p>
  </w:footnote>
  <w:footnote w:type="continuationSeparator" w:id="0">
    <w:p w14:paraId="652744CE" w14:textId="77777777" w:rsidR="0089010C" w:rsidRDefault="0089010C" w:rsidP="00A4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1D0D" w14:textId="77777777" w:rsidR="00E861B4" w:rsidRDefault="00E861B4">
    <w:pPr>
      <w:rPr>
        <w:sz w:val="24"/>
      </w:rPr>
    </w:pPr>
  </w:p>
  <w:p w14:paraId="616C6991" w14:textId="77777777" w:rsidR="00E861B4" w:rsidRDefault="0089117A" w:rsidP="0089117A">
    <w:pPr>
      <w:pBdr>
        <w:top w:val="single" w:sz="6" w:space="9" w:color="auto"/>
      </w:pBdr>
      <w:jc w:val="center"/>
      <w:rPr>
        <w:sz w:val="24"/>
      </w:rPr>
    </w:pPr>
    <w:r>
      <w:rPr>
        <w:noProof/>
      </w:rPr>
      <w:drawing>
        <wp:inline distT="0" distB="0" distL="0" distR="0" wp14:anchorId="45212EDF" wp14:editId="250FFE26">
          <wp:extent cx="5629410" cy="149034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8313" cy="150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AC49B" w14:textId="77777777" w:rsidR="00E861B4" w:rsidRDefault="00E8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42"/>
      <w:gridCol w:w="2816"/>
    </w:tblGrid>
    <w:tr w:rsidR="00E861B4" w14:paraId="535E416D" w14:textId="77777777" w:rsidTr="000D23D6">
      <w:tc>
        <w:tcPr>
          <w:tcW w:w="6742" w:type="dxa"/>
        </w:tcPr>
        <w:p w14:paraId="46769C1F" w14:textId="5C871E0B" w:rsidR="00E861B4" w:rsidRDefault="00CC41E6" w:rsidP="00A45E24">
          <w:r>
            <w:t>Invoice Automation</w:t>
          </w:r>
        </w:p>
      </w:tc>
      <w:tc>
        <w:tcPr>
          <w:tcW w:w="2816" w:type="dxa"/>
        </w:tcPr>
        <w:p w14:paraId="4F503717" w14:textId="54DCB8C1" w:rsidR="00E861B4" w:rsidRDefault="00C42B57" w:rsidP="00C42B57">
          <w:pPr>
            <w:tabs>
              <w:tab w:val="left" w:pos="1135"/>
            </w:tabs>
            <w:spacing w:before="40"/>
            <w:ind w:right="68"/>
          </w:pPr>
          <w:r>
            <w:t xml:space="preserve">Version: </w:t>
          </w:r>
          <w:r w:rsidR="00CC41E6">
            <w:t>1.0</w:t>
          </w:r>
        </w:p>
      </w:tc>
    </w:tr>
    <w:tr w:rsidR="00E861B4" w14:paraId="26E58FF7" w14:textId="77777777" w:rsidTr="000D23D6">
      <w:tc>
        <w:tcPr>
          <w:tcW w:w="6742" w:type="dxa"/>
        </w:tcPr>
        <w:p w14:paraId="6200C4CB" w14:textId="77777777" w:rsidR="00E861B4" w:rsidRPr="005812C4" w:rsidRDefault="00E861B4" w:rsidP="00D01DCD">
          <w:pPr>
            <w:rPr>
              <w:b/>
            </w:rPr>
          </w:pPr>
          <w:r>
            <w:rPr>
              <w:b/>
            </w:rPr>
            <w:t>Requirement Document</w:t>
          </w:r>
        </w:p>
      </w:tc>
      <w:tc>
        <w:tcPr>
          <w:tcW w:w="2816" w:type="dxa"/>
        </w:tcPr>
        <w:p w14:paraId="528A838D" w14:textId="556A8914" w:rsidR="00E861B4" w:rsidRDefault="00E861B4" w:rsidP="00D01DCD">
          <w:r>
            <w:t xml:space="preserve">Date:  </w:t>
          </w:r>
          <w:r w:rsidR="00896CE4">
            <w:fldChar w:fldCharType="begin"/>
          </w:r>
          <w:r w:rsidR="00896CE4">
            <w:instrText xml:space="preserve"> DATE \@ "dd MMMM, yyyy" </w:instrText>
          </w:r>
          <w:r w:rsidR="00896CE4">
            <w:fldChar w:fldCharType="separate"/>
          </w:r>
          <w:r w:rsidR="00AF31D2">
            <w:rPr>
              <w:noProof/>
            </w:rPr>
            <w:t>03 January, 2023</w:t>
          </w:r>
          <w:r w:rsidR="00896CE4">
            <w:rPr>
              <w:noProof/>
            </w:rPr>
            <w:fldChar w:fldCharType="end"/>
          </w:r>
        </w:p>
      </w:tc>
    </w:tr>
  </w:tbl>
  <w:p w14:paraId="4FED6F6E" w14:textId="77777777" w:rsidR="00E861B4" w:rsidRDefault="00E861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938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1288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D675E53"/>
    <w:multiLevelType w:val="multilevel"/>
    <w:tmpl w:val="ED5C6B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C2625"/>
    <w:multiLevelType w:val="multilevel"/>
    <w:tmpl w:val="60A2C484"/>
    <w:numStyleLink w:val="StyleStyleOutlinenumberedArial10ptBoldOutlinenumberedA"/>
  </w:abstractNum>
  <w:abstractNum w:abstractNumId="7" w15:restartNumberingAfterBreak="0">
    <w:nsid w:val="1CC97DAA"/>
    <w:multiLevelType w:val="multilevel"/>
    <w:tmpl w:val="60A2C484"/>
    <w:numStyleLink w:val="StyleStyleOutlinenumberedArial10ptBoldOutlinenumberedA"/>
  </w:abstractNum>
  <w:abstractNum w:abstractNumId="8" w15:restartNumberingAfterBreak="0">
    <w:nsid w:val="1FB75E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60A7B"/>
    <w:multiLevelType w:val="multilevel"/>
    <w:tmpl w:val="60A2C484"/>
    <w:numStyleLink w:val="StyleStyleOutlinenumberedArial10ptBoldOutlinenumberedA"/>
  </w:abstractNum>
  <w:abstractNum w:abstractNumId="10" w15:restartNumberingAfterBreak="0">
    <w:nsid w:val="215F7A45"/>
    <w:multiLevelType w:val="multilevel"/>
    <w:tmpl w:val="1A5ED90A"/>
    <w:lvl w:ilvl="0">
      <w:start w:val="4"/>
      <w:numFmt w:val="decimal"/>
      <w:lvlText w:val="%1."/>
      <w:lvlJc w:val="left"/>
      <w:pPr>
        <w:tabs>
          <w:tab w:val="num" w:pos="648"/>
        </w:tabs>
        <w:ind w:left="648" w:hanging="648"/>
      </w:pPr>
    </w:lvl>
    <w:lvl w:ilvl="1">
      <w:start w:val="1"/>
      <w:numFmt w:val="decimal"/>
      <w:suff w:val="space"/>
      <w:lvlText w:val="%1.%2."/>
      <w:lvlJc w:val="left"/>
      <w:pPr>
        <w:ind w:left="1570" w:hanging="1354"/>
      </w:pPr>
    </w:lvl>
    <w:lvl w:ilvl="2">
      <w:start w:val="1"/>
      <w:numFmt w:val="decimal"/>
      <w:lvlRestart w:val="0"/>
      <w:suff w:val="space"/>
      <w:lvlText w:val="%1.%2.%3."/>
      <w:lvlJc w:val="left"/>
      <w:pPr>
        <w:ind w:left="2376" w:hanging="1656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23192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810D35"/>
    <w:multiLevelType w:val="multilevel"/>
    <w:tmpl w:val="60A2C484"/>
    <w:styleLink w:val="StyleStyleOutlinenumberedArial10ptBoldOutlinenumbered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  <w:color w:val="0000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286560F"/>
    <w:multiLevelType w:val="multilevel"/>
    <w:tmpl w:val="9F3AE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F56532"/>
    <w:multiLevelType w:val="hybridMultilevel"/>
    <w:tmpl w:val="D09C90E6"/>
    <w:lvl w:ilvl="0" w:tplc="60BEC83A">
      <w:start w:val="1"/>
      <w:numFmt w:val="decimal"/>
      <w:lvlText w:val="%1."/>
      <w:lvlJc w:val="left"/>
      <w:pPr>
        <w:ind w:left="360" w:hanging="360"/>
      </w:pPr>
    </w:lvl>
    <w:lvl w:ilvl="1" w:tplc="E6109BB6">
      <w:start w:val="1"/>
      <w:numFmt w:val="lowerLetter"/>
      <w:lvlText w:val="%2."/>
      <w:lvlJc w:val="left"/>
      <w:pPr>
        <w:ind w:left="1080" w:hanging="360"/>
      </w:pPr>
    </w:lvl>
    <w:lvl w:ilvl="2" w:tplc="074AEE22">
      <w:start w:val="1"/>
      <w:numFmt w:val="lowerRoman"/>
      <w:lvlText w:val="%3."/>
      <w:lvlJc w:val="right"/>
      <w:pPr>
        <w:ind w:left="1800" w:hanging="180"/>
      </w:pPr>
    </w:lvl>
    <w:lvl w:ilvl="3" w:tplc="0C4E6306">
      <w:start w:val="1"/>
      <w:numFmt w:val="decimal"/>
      <w:lvlText w:val="%4."/>
      <w:lvlJc w:val="left"/>
      <w:pPr>
        <w:ind w:left="2520" w:hanging="360"/>
      </w:pPr>
    </w:lvl>
    <w:lvl w:ilvl="4" w:tplc="453C73E4" w:tentative="1">
      <w:start w:val="1"/>
      <w:numFmt w:val="lowerLetter"/>
      <w:lvlText w:val="%5."/>
      <w:lvlJc w:val="left"/>
      <w:pPr>
        <w:ind w:left="3240" w:hanging="360"/>
      </w:pPr>
    </w:lvl>
    <w:lvl w:ilvl="5" w:tplc="949A7242" w:tentative="1">
      <w:start w:val="1"/>
      <w:numFmt w:val="lowerRoman"/>
      <w:lvlText w:val="%6."/>
      <w:lvlJc w:val="right"/>
      <w:pPr>
        <w:ind w:left="3960" w:hanging="180"/>
      </w:pPr>
    </w:lvl>
    <w:lvl w:ilvl="6" w:tplc="EE9A3CAE" w:tentative="1">
      <w:start w:val="1"/>
      <w:numFmt w:val="decimal"/>
      <w:lvlText w:val="%7."/>
      <w:lvlJc w:val="left"/>
      <w:pPr>
        <w:ind w:left="4680" w:hanging="360"/>
      </w:pPr>
    </w:lvl>
    <w:lvl w:ilvl="7" w:tplc="2792871C" w:tentative="1">
      <w:start w:val="1"/>
      <w:numFmt w:val="lowerLetter"/>
      <w:lvlText w:val="%8."/>
      <w:lvlJc w:val="left"/>
      <w:pPr>
        <w:ind w:left="5400" w:hanging="360"/>
      </w:pPr>
    </w:lvl>
    <w:lvl w:ilvl="8" w:tplc="DF741F0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1C1D53"/>
    <w:multiLevelType w:val="hybridMultilevel"/>
    <w:tmpl w:val="46687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47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9C1612"/>
    <w:multiLevelType w:val="hybridMultilevel"/>
    <w:tmpl w:val="6950B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181110"/>
    <w:multiLevelType w:val="hybridMultilevel"/>
    <w:tmpl w:val="9C84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E42C03"/>
    <w:multiLevelType w:val="hybridMultilevel"/>
    <w:tmpl w:val="76DEA07E"/>
    <w:lvl w:ilvl="0" w:tplc="C01434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D5AD0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7F82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7EAAE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32242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C0EA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86A3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7CA79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DA8D9C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380C78"/>
    <w:multiLevelType w:val="hybridMultilevel"/>
    <w:tmpl w:val="081EBF7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03C40"/>
    <w:multiLevelType w:val="hybridMultilevel"/>
    <w:tmpl w:val="23BC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D4E44"/>
    <w:multiLevelType w:val="hybridMultilevel"/>
    <w:tmpl w:val="8CC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82759">
    <w:abstractNumId w:val="4"/>
  </w:num>
  <w:num w:numId="2" w16cid:durableId="1937517091">
    <w:abstractNumId w:val="13"/>
  </w:num>
  <w:num w:numId="3" w16cid:durableId="549999939">
    <w:abstractNumId w:val="10"/>
  </w:num>
  <w:num w:numId="4" w16cid:durableId="858278552">
    <w:abstractNumId w:val="26"/>
  </w:num>
  <w:num w:numId="5" w16cid:durableId="566066026">
    <w:abstractNumId w:val="15"/>
  </w:num>
  <w:num w:numId="6" w16cid:durableId="1728070996">
    <w:abstractNumId w:val="18"/>
  </w:num>
  <w:num w:numId="7" w16cid:durableId="1587613732">
    <w:abstractNumId w:val="25"/>
  </w:num>
  <w:num w:numId="8" w16cid:durableId="636571839">
    <w:abstractNumId w:val="1"/>
  </w:num>
  <w:num w:numId="9" w16cid:durableId="114373094">
    <w:abstractNumId w:val="4"/>
  </w:num>
  <w:num w:numId="10" w16cid:durableId="892890014">
    <w:abstractNumId w:val="11"/>
  </w:num>
  <w:num w:numId="11" w16cid:durableId="1470630718">
    <w:abstractNumId w:val="8"/>
  </w:num>
  <w:num w:numId="12" w16cid:durableId="1515924319">
    <w:abstractNumId w:val="7"/>
  </w:num>
  <w:num w:numId="13" w16cid:durableId="1134367464">
    <w:abstractNumId w:val="3"/>
  </w:num>
  <w:num w:numId="14" w16cid:durableId="1545408101">
    <w:abstractNumId w:val="14"/>
  </w:num>
  <w:num w:numId="15" w16cid:durableId="1485857464">
    <w:abstractNumId w:val="6"/>
  </w:num>
  <w:num w:numId="16" w16cid:durableId="477697686">
    <w:abstractNumId w:val="19"/>
  </w:num>
  <w:num w:numId="17" w16cid:durableId="1954633146">
    <w:abstractNumId w:val="9"/>
  </w:num>
  <w:num w:numId="18" w16cid:durableId="2143453011">
    <w:abstractNumId w:val="24"/>
  </w:num>
  <w:num w:numId="19" w16cid:durableId="50837470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0" w16cid:durableId="1595282483">
    <w:abstractNumId w:val="22"/>
  </w:num>
  <w:num w:numId="21" w16cid:durableId="825707566">
    <w:abstractNumId w:val="16"/>
  </w:num>
  <w:num w:numId="22" w16cid:durableId="498538913">
    <w:abstractNumId w:val="17"/>
  </w:num>
  <w:num w:numId="23" w16cid:durableId="100687669">
    <w:abstractNumId w:val="5"/>
  </w:num>
  <w:num w:numId="24" w16cid:durableId="480199375">
    <w:abstractNumId w:val="12"/>
  </w:num>
  <w:num w:numId="25" w16cid:durableId="1877236173">
    <w:abstractNumId w:val="2"/>
  </w:num>
  <w:num w:numId="26" w16cid:durableId="720053359">
    <w:abstractNumId w:val="23"/>
  </w:num>
  <w:num w:numId="27" w16cid:durableId="139158213">
    <w:abstractNumId w:val="27"/>
  </w:num>
  <w:num w:numId="28" w16cid:durableId="886331686">
    <w:abstractNumId w:val="21"/>
  </w:num>
  <w:num w:numId="29" w16cid:durableId="20020732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0"/>
    <w:rsid w:val="000653B2"/>
    <w:rsid w:val="00072BEC"/>
    <w:rsid w:val="00097286"/>
    <w:rsid w:val="000B38D7"/>
    <w:rsid w:val="000D23D6"/>
    <w:rsid w:val="000E39AE"/>
    <w:rsid w:val="00124085"/>
    <w:rsid w:val="00157FD7"/>
    <w:rsid w:val="001776E1"/>
    <w:rsid w:val="0018170E"/>
    <w:rsid w:val="001A1CAD"/>
    <w:rsid w:val="001C1C5B"/>
    <w:rsid w:val="001C6C0F"/>
    <w:rsid w:val="00205AE4"/>
    <w:rsid w:val="002668A2"/>
    <w:rsid w:val="002753E2"/>
    <w:rsid w:val="002C7090"/>
    <w:rsid w:val="00330114"/>
    <w:rsid w:val="00357573"/>
    <w:rsid w:val="00374A57"/>
    <w:rsid w:val="00382BB7"/>
    <w:rsid w:val="00391A9F"/>
    <w:rsid w:val="003A3510"/>
    <w:rsid w:val="003B697C"/>
    <w:rsid w:val="003E56D6"/>
    <w:rsid w:val="00410ECD"/>
    <w:rsid w:val="00483C9F"/>
    <w:rsid w:val="004911DF"/>
    <w:rsid w:val="00495773"/>
    <w:rsid w:val="004C3105"/>
    <w:rsid w:val="004D32E0"/>
    <w:rsid w:val="005045D8"/>
    <w:rsid w:val="005115E6"/>
    <w:rsid w:val="005458CA"/>
    <w:rsid w:val="00561080"/>
    <w:rsid w:val="005776B5"/>
    <w:rsid w:val="005C5833"/>
    <w:rsid w:val="005D61AC"/>
    <w:rsid w:val="005E3B3B"/>
    <w:rsid w:val="005F1828"/>
    <w:rsid w:val="006009CD"/>
    <w:rsid w:val="00605F86"/>
    <w:rsid w:val="00637379"/>
    <w:rsid w:val="00650575"/>
    <w:rsid w:val="0065368D"/>
    <w:rsid w:val="0068343E"/>
    <w:rsid w:val="00696799"/>
    <w:rsid w:val="006F3452"/>
    <w:rsid w:val="0070216F"/>
    <w:rsid w:val="0071062B"/>
    <w:rsid w:val="00726E7E"/>
    <w:rsid w:val="007C1559"/>
    <w:rsid w:val="007C2792"/>
    <w:rsid w:val="007E117C"/>
    <w:rsid w:val="007F259D"/>
    <w:rsid w:val="007F6B79"/>
    <w:rsid w:val="00803808"/>
    <w:rsid w:val="0081504B"/>
    <w:rsid w:val="0084052F"/>
    <w:rsid w:val="008723C9"/>
    <w:rsid w:val="0089010C"/>
    <w:rsid w:val="0089117A"/>
    <w:rsid w:val="00896CE4"/>
    <w:rsid w:val="008A420B"/>
    <w:rsid w:val="008C0FC8"/>
    <w:rsid w:val="008C2E77"/>
    <w:rsid w:val="008D1B51"/>
    <w:rsid w:val="008F4E7D"/>
    <w:rsid w:val="00925DE3"/>
    <w:rsid w:val="009771E3"/>
    <w:rsid w:val="00990A71"/>
    <w:rsid w:val="0099779F"/>
    <w:rsid w:val="009A3F7C"/>
    <w:rsid w:val="009D0B18"/>
    <w:rsid w:val="009F1638"/>
    <w:rsid w:val="00A0495E"/>
    <w:rsid w:val="00A24591"/>
    <w:rsid w:val="00A25760"/>
    <w:rsid w:val="00A37379"/>
    <w:rsid w:val="00A45E24"/>
    <w:rsid w:val="00A47B7C"/>
    <w:rsid w:val="00A563B9"/>
    <w:rsid w:val="00A65819"/>
    <w:rsid w:val="00AC5608"/>
    <w:rsid w:val="00AE490E"/>
    <w:rsid w:val="00AF31D2"/>
    <w:rsid w:val="00AF6E12"/>
    <w:rsid w:val="00B016E9"/>
    <w:rsid w:val="00B14B5B"/>
    <w:rsid w:val="00B56F1E"/>
    <w:rsid w:val="00B77FB5"/>
    <w:rsid w:val="00BC7246"/>
    <w:rsid w:val="00BF1072"/>
    <w:rsid w:val="00C33B8A"/>
    <w:rsid w:val="00C37872"/>
    <w:rsid w:val="00C42B57"/>
    <w:rsid w:val="00C5798A"/>
    <w:rsid w:val="00C770BC"/>
    <w:rsid w:val="00C87239"/>
    <w:rsid w:val="00CC41E6"/>
    <w:rsid w:val="00CD354A"/>
    <w:rsid w:val="00CE3617"/>
    <w:rsid w:val="00CE72CA"/>
    <w:rsid w:val="00D01DCD"/>
    <w:rsid w:val="00D1008F"/>
    <w:rsid w:val="00D15831"/>
    <w:rsid w:val="00D60E2A"/>
    <w:rsid w:val="00DB4D7F"/>
    <w:rsid w:val="00DD0773"/>
    <w:rsid w:val="00E450AF"/>
    <w:rsid w:val="00E80B1D"/>
    <w:rsid w:val="00E861B4"/>
    <w:rsid w:val="00ED1D0D"/>
    <w:rsid w:val="00EF2445"/>
    <w:rsid w:val="00EF4620"/>
    <w:rsid w:val="00F12ED1"/>
    <w:rsid w:val="00F4562D"/>
    <w:rsid w:val="00F54B9C"/>
    <w:rsid w:val="00FB4880"/>
    <w:rsid w:val="00F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A73B"/>
  <w15:docId w15:val="{8FDC563F-EDA3-44CF-8741-EA23D0E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D6"/>
    <w:pPr>
      <w:widowControl w:val="0"/>
      <w:spacing w:line="240" w:lineRule="atLeast"/>
    </w:pPr>
    <w:rPr>
      <w:rFonts w:ascii="Verdana" w:eastAsia="Times New Roman" w:hAnsi="Verdana"/>
    </w:rPr>
  </w:style>
  <w:style w:type="paragraph" w:styleId="Heading1">
    <w:name w:val="heading 1"/>
    <w:basedOn w:val="Normal"/>
    <w:next w:val="Normal"/>
    <w:link w:val="Heading1Char"/>
    <w:qFormat/>
    <w:rsid w:val="0068343E"/>
    <w:pPr>
      <w:keepNext/>
      <w:numPr>
        <w:numId w:val="1"/>
      </w:numPr>
      <w:spacing w:before="160" w:after="1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C2792"/>
    <w:pPr>
      <w:numPr>
        <w:ilvl w:val="1"/>
      </w:numPr>
      <w:ind w:left="1296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834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834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8343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8343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8343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343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8343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47B7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47B7C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rsid w:val="00A4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7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47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7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861B4"/>
    <w:pPr>
      <w:keepLines/>
      <w:spacing w:after="120"/>
    </w:pPr>
  </w:style>
  <w:style w:type="character" w:customStyle="1" w:styleId="Heading1Char">
    <w:name w:val="Heading 1 Char"/>
    <w:basedOn w:val="DefaultParagraphFont"/>
    <w:link w:val="Heading1"/>
    <w:rsid w:val="0068343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7C279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68343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68343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68343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68343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68343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68343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68343E"/>
    <w:rPr>
      <w:rFonts w:ascii="Times New Roman" w:eastAsia="Times New Roman" w:hAnsi="Times New Roman" w:cs="Times New Roman"/>
      <w:b/>
      <w:i/>
      <w:sz w:val="18"/>
      <w:szCs w:val="20"/>
    </w:rPr>
  </w:style>
  <w:style w:type="numbering" w:customStyle="1" w:styleId="StyleStyleOutlinenumberedArial10ptBoldOutlinenumberedA">
    <w:name w:val="Style Style Outline numbered Arial 10 pt Bold + Outline numbered A..."/>
    <w:basedOn w:val="NoList"/>
    <w:rsid w:val="0068343E"/>
    <w:pPr>
      <w:numPr>
        <w:numId w:val="2"/>
      </w:numPr>
    </w:pPr>
  </w:style>
  <w:style w:type="character" w:styleId="BookTitle">
    <w:name w:val="Book Title"/>
    <w:basedOn w:val="DefaultParagraphFont"/>
    <w:uiPriority w:val="33"/>
    <w:qFormat/>
    <w:rsid w:val="009D0B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E39A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05F8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39A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E3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F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25DE3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5DE3"/>
    <w:rPr>
      <w:rFonts w:eastAsia="Times New Roman"/>
      <w:sz w:val="22"/>
      <w:szCs w:val="22"/>
      <w:lang w:val="en-US" w:eastAsia="en-US" w:bidi="ar-SA"/>
    </w:rPr>
  </w:style>
  <w:style w:type="paragraph" w:customStyle="1" w:styleId="InfoBlue">
    <w:name w:val="InfoBlue"/>
    <w:basedOn w:val="Normal"/>
    <w:next w:val="BodyText"/>
    <w:autoRedefine/>
    <w:rsid w:val="00990A71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990A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A71"/>
    <w:rPr>
      <w:rFonts w:ascii="Times New Roman" w:eastAsia="Times New Roman" w:hAnsi="Times New Roman"/>
    </w:rPr>
  </w:style>
  <w:style w:type="paragraph" w:customStyle="1" w:styleId="Paragraph2">
    <w:name w:val="Paragraph2"/>
    <w:basedOn w:val="Normal"/>
    <w:rsid w:val="00410ECD"/>
    <w:pPr>
      <w:spacing w:before="80"/>
      <w:ind w:left="720"/>
      <w:jc w:val="both"/>
    </w:pPr>
    <w:rPr>
      <w:color w:val="000000"/>
      <w:lang w:val="en-AU"/>
    </w:rPr>
  </w:style>
  <w:style w:type="table" w:styleId="TableGrid">
    <w:name w:val="Table Grid"/>
    <w:basedOn w:val="TableNormal"/>
    <w:uiPriority w:val="59"/>
    <w:rsid w:val="00BF1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Hub\WIP\Templates\Functional%20Requirement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CC31DC-6C7D-4C38-935E-653CF5CA2D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0D70D-820D-45C6-B1FD-DD9CD2E39EBA}">
  <ds:schemaRefs>
    <ds:schemaRef ds:uri="http://schemas.microsoft.com/office/2006/metadata/properties"/>
    <ds:schemaRef ds:uri="http://schemas.microsoft.com/office/infopath/2007/PartnerControls"/>
    <ds:schemaRef ds:uri="1a638d2c-e7c0-419c-9191-e92086f67d97"/>
    <ds:schemaRef ds:uri="84e25877-5f26-4dc3-9598-48e40fb4ec5c"/>
  </ds:schemaRefs>
</ds:datastoreItem>
</file>

<file path=customXml/itemProps3.xml><?xml version="1.0" encoding="utf-8"?>
<ds:datastoreItem xmlns:ds="http://schemas.openxmlformats.org/officeDocument/2006/customXml" ds:itemID="{B893C5CC-CD9C-42B3-A983-D14B4AB4B9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BCB01C-3F5F-4B74-94FE-43D3F5D63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8d2c-e7c0-419c-9191-e92086f67d97"/>
    <ds:schemaRef ds:uri="84e25877-5f26-4dc3-9598-48e40fb4e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Requirement Document Template.dotx</Template>
  <TotalTime>3574</TotalTime>
  <Pages>7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</vt:lpstr>
    </vt:vector>
  </TitlesOfParts>
  <Company>Aeropostale, Inc.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creator>Justin Pope</dc:creator>
  <cp:lastModifiedBy>Justin Pope</cp:lastModifiedBy>
  <cp:revision>3</cp:revision>
  <dcterms:created xsi:type="dcterms:W3CDTF">2023-01-03T21:53:00Z</dcterms:created>
  <dcterms:modified xsi:type="dcterms:W3CDTF">2023-01-06T14:12:00Z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