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6A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A909E63" w14:textId="77777777" w:rsidR="00A47B7C" w:rsidRPr="001C1C5B" w:rsidRDefault="00A47B7C" w:rsidP="00A47B7C">
      <w:pPr>
        <w:rPr>
          <w:rFonts w:ascii="Verdana" w:hAnsi="Verdana"/>
        </w:rPr>
      </w:pPr>
    </w:p>
    <w:p w14:paraId="39190745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038AA9A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8F582D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2DA8D14A" w14:textId="77777777" w:rsidR="00A47B7C" w:rsidRPr="001C1C5B" w:rsidRDefault="00A47B7C" w:rsidP="005045D8">
      <w:pPr>
        <w:jc w:val="right"/>
        <w:rPr>
          <w:rFonts w:ascii="Verdana" w:hAnsi="Verdana"/>
          <w:b/>
          <w:sz w:val="32"/>
          <w:szCs w:val="32"/>
        </w:rPr>
      </w:pPr>
      <w:r w:rsidRPr="001C1C5B">
        <w:rPr>
          <w:rFonts w:ascii="Verdana" w:hAnsi="Verdana"/>
          <w:b/>
          <w:sz w:val="32"/>
          <w:szCs w:val="32"/>
        </w:rPr>
        <w:t xml:space="preserve"> &lt;</w:t>
      </w:r>
      <w:r w:rsidR="00B56F1E" w:rsidRPr="001C1C5B">
        <w:rPr>
          <w:rFonts w:ascii="Verdana" w:hAnsi="Verdana"/>
          <w:b/>
          <w:sz w:val="32"/>
          <w:szCs w:val="32"/>
        </w:rPr>
        <w:t xml:space="preserve">Project </w:t>
      </w:r>
      <w:r w:rsidRPr="001C1C5B">
        <w:rPr>
          <w:rFonts w:ascii="Verdana" w:hAnsi="Verdana"/>
          <w:b/>
          <w:sz w:val="32"/>
          <w:szCs w:val="32"/>
        </w:rPr>
        <w:t>Title&gt;</w:t>
      </w:r>
    </w:p>
    <w:p w14:paraId="4071C84B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681DB8DD" w14:textId="77777777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X</w:t>
      </w:r>
      <w:r w:rsidR="00F4562D" w:rsidRPr="001C1C5B">
        <w:rPr>
          <w:rFonts w:ascii="Verdana" w:hAnsi="Verdana"/>
          <w:sz w:val="32"/>
          <w:szCs w:val="32"/>
        </w:rPr>
        <w:t>.</w:t>
      </w:r>
      <w:r w:rsidR="00C42B57" w:rsidRPr="001C1C5B">
        <w:rPr>
          <w:rFonts w:ascii="Verdana" w:hAnsi="Verdana"/>
          <w:sz w:val="32"/>
          <w:szCs w:val="32"/>
        </w:rPr>
        <w:t>X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5749EB66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49D87E39" w14:textId="77777777" w:rsidR="00A47B7C" w:rsidRPr="001C1C5B" w:rsidRDefault="00A47B7C" w:rsidP="00A47B7C">
      <w:pPr>
        <w:rPr>
          <w:rFonts w:ascii="Verdana" w:hAnsi="Verdana"/>
        </w:rPr>
      </w:pPr>
    </w:p>
    <w:p w14:paraId="116F2634" w14:textId="77777777" w:rsidR="00A47B7C" w:rsidRPr="001C1C5B" w:rsidRDefault="00A47B7C" w:rsidP="00A47B7C">
      <w:pPr>
        <w:rPr>
          <w:rFonts w:ascii="Verdana" w:hAnsi="Verdana"/>
        </w:rPr>
      </w:pPr>
    </w:p>
    <w:p w14:paraId="70195608" w14:textId="77777777" w:rsidR="00A47B7C" w:rsidRPr="001C1C5B" w:rsidRDefault="00A47B7C" w:rsidP="00A47B7C">
      <w:pPr>
        <w:rPr>
          <w:rFonts w:ascii="Verdana" w:hAnsi="Verdana"/>
        </w:rPr>
      </w:pPr>
    </w:p>
    <w:p w14:paraId="17065324" w14:textId="77777777" w:rsidR="00A47B7C" w:rsidRPr="001C1C5B" w:rsidRDefault="00A47B7C" w:rsidP="00A47B7C">
      <w:pPr>
        <w:rPr>
          <w:rFonts w:ascii="Verdana" w:hAnsi="Verdana"/>
        </w:rPr>
      </w:pPr>
    </w:p>
    <w:p w14:paraId="68B044A6" w14:textId="77777777" w:rsidR="00A47B7C" w:rsidRPr="001C1C5B" w:rsidRDefault="00A47B7C" w:rsidP="00A47B7C">
      <w:pPr>
        <w:rPr>
          <w:rFonts w:ascii="Verdana" w:hAnsi="Verdana"/>
        </w:rPr>
      </w:pPr>
    </w:p>
    <w:p w14:paraId="4D467377" w14:textId="77777777" w:rsidR="00A47B7C" w:rsidRPr="001C1C5B" w:rsidRDefault="00A47B7C" w:rsidP="00A47B7C">
      <w:pPr>
        <w:rPr>
          <w:rFonts w:ascii="Verdana" w:hAnsi="Verdana"/>
        </w:rPr>
      </w:pPr>
    </w:p>
    <w:p w14:paraId="22C869EF" w14:textId="77777777" w:rsidR="00A47B7C" w:rsidRPr="001C1C5B" w:rsidRDefault="00A47B7C" w:rsidP="00A47B7C">
      <w:pPr>
        <w:rPr>
          <w:rFonts w:ascii="Verdana" w:hAnsi="Verdana"/>
        </w:rPr>
      </w:pPr>
    </w:p>
    <w:p w14:paraId="7D94B729" w14:textId="77777777" w:rsidR="00A47B7C" w:rsidRPr="001C1C5B" w:rsidRDefault="00A47B7C" w:rsidP="00A47B7C">
      <w:pPr>
        <w:rPr>
          <w:rFonts w:ascii="Verdana" w:hAnsi="Verdana"/>
        </w:rPr>
      </w:pPr>
    </w:p>
    <w:p w14:paraId="4D4388B8" w14:textId="77777777" w:rsidR="00A47B7C" w:rsidRPr="001C1C5B" w:rsidRDefault="00A47B7C" w:rsidP="00A47B7C">
      <w:pPr>
        <w:rPr>
          <w:rFonts w:ascii="Verdana" w:hAnsi="Verdana"/>
        </w:rPr>
      </w:pPr>
    </w:p>
    <w:p w14:paraId="32E0D92E" w14:textId="77777777" w:rsidR="00A47B7C" w:rsidRPr="001C1C5B" w:rsidRDefault="00A47B7C" w:rsidP="00A47B7C">
      <w:pPr>
        <w:rPr>
          <w:rFonts w:ascii="Verdana" w:hAnsi="Verdana"/>
        </w:rPr>
      </w:pPr>
      <w:r w:rsidRPr="001C1C5B">
        <w:rPr>
          <w:rFonts w:ascii="Verdana" w:hAnsi="Verdana"/>
        </w:rPr>
        <w:tab/>
      </w:r>
    </w:p>
    <w:p w14:paraId="76F8877C" w14:textId="77777777" w:rsidR="00A47B7C" w:rsidRPr="001C1C5B" w:rsidRDefault="00A47B7C" w:rsidP="00A47B7C">
      <w:pPr>
        <w:rPr>
          <w:rFonts w:ascii="Verdana" w:hAnsi="Verdana"/>
        </w:rPr>
      </w:pPr>
    </w:p>
    <w:p w14:paraId="37728EB8" w14:textId="77777777" w:rsidR="00A47B7C" w:rsidRPr="001C1C5B" w:rsidRDefault="00A47B7C" w:rsidP="00A47B7C">
      <w:pPr>
        <w:rPr>
          <w:rFonts w:ascii="Verdana" w:hAnsi="Verdana"/>
        </w:rPr>
      </w:pPr>
    </w:p>
    <w:p w14:paraId="40D9E742" w14:textId="77777777" w:rsidR="00A47B7C" w:rsidRPr="001C1C5B" w:rsidRDefault="00A47B7C" w:rsidP="00A47B7C">
      <w:pPr>
        <w:rPr>
          <w:rFonts w:ascii="Verdana" w:hAnsi="Verdana"/>
        </w:rPr>
      </w:pPr>
    </w:p>
    <w:p w14:paraId="0289B495" w14:textId="77777777" w:rsidR="00A47B7C" w:rsidRPr="001C1C5B" w:rsidRDefault="00A47B7C" w:rsidP="00A47B7C">
      <w:pPr>
        <w:rPr>
          <w:rFonts w:ascii="Verdana" w:hAnsi="Verdana"/>
        </w:rPr>
      </w:pPr>
    </w:p>
    <w:p w14:paraId="77E1774A" w14:textId="77777777" w:rsidR="00A47B7C" w:rsidRPr="001C1C5B" w:rsidRDefault="00A47B7C" w:rsidP="00A47B7C">
      <w:pPr>
        <w:rPr>
          <w:rFonts w:ascii="Verdana" w:hAnsi="Verdana"/>
        </w:rPr>
      </w:pPr>
    </w:p>
    <w:p w14:paraId="1FAA56CF" w14:textId="77777777" w:rsidR="00A47B7C" w:rsidRPr="001C1C5B" w:rsidRDefault="00A47B7C" w:rsidP="00A47B7C">
      <w:pPr>
        <w:rPr>
          <w:rFonts w:ascii="Verdana" w:hAnsi="Verdana"/>
        </w:rPr>
      </w:pPr>
    </w:p>
    <w:p w14:paraId="64D11698" w14:textId="77777777" w:rsidR="00A47B7C" w:rsidRPr="001C1C5B" w:rsidRDefault="00A47B7C" w:rsidP="00A47B7C">
      <w:pPr>
        <w:rPr>
          <w:rFonts w:ascii="Verdana" w:hAnsi="Verdana"/>
        </w:rPr>
      </w:pPr>
    </w:p>
    <w:p w14:paraId="445CA56D" w14:textId="77777777" w:rsidR="00A47B7C" w:rsidRPr="001C1C5B" w:rsidRDefault="00A47B7C" w:rsidP="00A47B7C">
      <w:pPr>
        <w:rPr>
          <w:rFonts w:ascii="Verdana" w:hAnsi="Verdana"/>
        </w:rPr>
      </w:pPr>
    </w:p>
    <w:p w14:paraId="31432921" w14:textId="77777777" w:rsidR="00A47B7C" w:rsidRPr="001C1C5B" w:rsidRDefault="00A47B7C" w:rsidP="00A47B7C">
      <w:pPr>
        <w:rPr>
          <w:rFonts w:ascii="Verdana" w:hAnsi="Verdana"/>
        </w:rPr>
      </w:pPr>
    </w:p>
    <w:p w14:paraId="788DAB5B" w14:textId="77777777" w:rsidR="00E861B4" w:rsidRPr="001C1C5B" w:rsidRDefault="00E861B4" w:rsidP="00E861B4">
      <w:pPr>
        <w:rPr>
          <w:rFonts w:ascii="Verdana" w:hAnsi="Verdana"/>
        </w:r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F3B020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38B8B56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3CB2C58E" w14:textId="77777777" w:rsidTr="00D02561">
        <w:tc>
          <w:tcPr>
            <w:tcW w:w="2304" w:type="dxa"/>
          </w:tcPr>
          <w:p w14:paraId="211350E3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Date</w:t>
            </w:r>
          </w:p>
        </w:tc>
        <w:tc>
          <w:tcPr>
            <w:tcW w:w="1152" w:type="dxa"/>
          </w:tcPr>
          <w:p w14:paraId="7D12D799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Version</w:t>
            </w:r>
          </w:p>
        </w:tc>
        <w:tc>
          <w:tcPr>
            <w:tcW w:w="3744" w:type="dxa"/>
          </w:tcPr>
          <w:p w14:paraId="56E5FF31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Description</w:t>
            </w:r>
          </w:p>
        </w:tc>
        <w:tc>
          <w:tcPr>
            <w:tcW w:w="2304" w:type="dxa"/>
          </w:tcPr>
          <w:p w14:paraId="507BE952" w14:textId="77777777" w:rsidR="00C42B57" w:rsidRPr="001C1C5B" w:rsidRDefault="00C42B57" w:rsidP="00D02561">
            <w:pPr>
              <w:pStyle w:val="Tabletext"/>
              <w:jc w:val="center"/>
              <w:rPr>
                <w:rFonts w:ascii="Verdana" w:hAnsi="Verdana"/>
                <w:b/>
              </w:rPr>
            </w:pPr>
            <w:r w:rsidRPr="001C1C5B">
              <w:rPr>
                <w:rFonts w:ascii="Verdana" w:hAnsi="Verdana"/>
                <w:b/>
              </w:rPr>
              <w:t>Author</w:t>
            </w:r>
          </w:p>
        </w:tc>
      </w:tr>
      <w:tr w:rsidR="00C42B57" w:rsidRPr="001C1C5B" w14:paraId="004336E5" w14:textId="77777777" w:rsidTr="00D02561">
        <w:tc>
          <w:tcPr>
            <w:tcW w:w="2304" w:type="dxa"/>
          </w:tcPr>
          <w:p w14:paraId="3151BF77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&lt;dd/mmm/yy&gt;</w:t>
            </w:r>
          </w:p>
        </w:tc>
        <w:tc>
          <w:tcPr>
            <w:tcW w:w="1152" w:type="dxa"/>
          </w:tcPr>
          <w:p w14:paraId="282AFAC5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&lt;x.x&gt;</w:t>
            </w:r>
          </w:p>
        </w:tc>
        <w:tc>
          <w:tcPr>
            <w:tcW w:w="3744" w:type="dxa"/>
          </w:tcPr>
          <w:p w14:paraId="13E3166F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&lt;details&gt;</w:t>
            </w:r>
          </w:p>
        </w:tc>
        <w:tc>
          <w:tcPr>
            <w:tcW w:w="2304" w:type="dxa"/>
          </w:tcPr>
          <w:p w14:paraId="09E06304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  <w:r w:rsidRPr="001C1C5B">
              <w:rPr>
                <w:rFonts w:ascii="Verdana" w:hAnsi="Verdana"/>
              </w:rPr>
              <w:t>&lt;name&gt;</w:t>
            </w:r>
          </w:p>
        </w:tc>
      </w:tr>
      <w:tr w:rsidR="00C42B57" w:rsidRPr="001C1C5B" w14:paraId="1A9691A1" w14:textId="77777777" w:rsidTr="00D02561">
        <w:tc>
          <w:tcPr>
            <w:tcW w:w="2304" w:type="dxa"/>
          </w:tcPr>
          <w:p w14:paraId="2D9DA9A3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14819FC5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4BDB0A5A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2D290AF8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1C1C5B" w14:paraId="6FE0439E" w14:textId="77777777" w:rsidTr="00D02561">
        <w:tc>
          <w:tcPr>
            <w:tcW w:w="2304" w:type="dxa"/>
          </w:tcPr>
          <w:p w14:paraId="1D5D968C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2A653028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06F54A52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0B30F2D3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</w:tr>
      <w:tr w:rsidR="00C42B57" w:rsidRPr="001C1C5B" w14:paraId="2A149E9B" w14:textId="77777777" w:rsidTr="00D02561">
        <w:tc>
          <w:tcPr>
            <w:tcW w:w="2304" w:type="dxa"/>
          </w:tcPr>
          <w:p w14:paraId="098F02BB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52" w:type="dxa"/>
          </w:tcPr>
          <w:p w14:paraId="4E687D00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3744" w:type="dxa"/>
          </w:tcPr>
          <w:p w14:paraId="19904444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304" w:type="dxa"/>
          </w:tcPr>
          <w:p w14:paraId="4E97A152" w14:textId="77777777" w:rsidR="00C42B57" w:rsidRPr="001C1C5B" w:rsidRDefault="00C42B57" w:rsidP="00D02561">
            <w:pPr>
              <w:pStyle w:val="Tabletext"/>
              <w:rPr>
                <w:rFonts w:ascii="Verdana" w:hAnsi="Verdana"/>
              </w:rPr>
            </w:pPr>
          </w:p>
        </w:tc>
      </w:tr>
    </w:tbl>
    <w:p w14:paraId="741575A6" w14:textId="77777777" w:rsidR="00C42B57" w:rsidRPr="001C1C5B" w:rsidRDefault="00C42B57" w:rsidP="00C42B57">
      <w:pPr>
        <w:rPr>
          <w:rFonts w:ascii="Verdana" w:hAnsi="Verdana"/>
        </w:rPr>
      </w:pPr>
    </w:p>
    <w:p w14:paraId="764F5D3C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5DB8B16B" w14:textId="77777777" w:rsidR="000E39AE" w:rsidRPr="001C1C5B" w:rsidRDefault="00E861B4">
      <w:pPr>
        <w:widowControl/>
        <w:spacing w:line="276" w:lineRule="auto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</w:p>
    <w:p w14:paraId="117B41FF" w14:textId="77777777" w:rsidR="002753E2" w:rsidRPr="001C1C5B" w:rsidRDefault="002753E2">
      <w:pPr>
        <w:pStyle w:val="TOCHeading"/>
        <w:rPr>
          <w:rFonts w:ascii="Verdana" w:hAnsi="Verdana"/>
        </w:rPr>
      </w:pPr>
      <w:r w:rsidRPr="001C1C5B">
        <w:rPr>
          <w:rFonts w:ascii="Verdana" w:hAnsi="Verdana"/>
        </w:rPr>
        <w:lastRenderedPageBreak/>
        <w:t>Contents</w:t>
      </w:r>
    </w:p>
    <w:p w14:paraId="409F8B3C" w14:textId="77777777" w:rsidR="00DB4D7F" w:rsidRDefault="0069679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1C5B">
        <w:rPr>
          <w:rFonts w:ascii="Verdana" w:hAnsi="Verdana"/>
        </w:rPr>
        <w:fldChar w:fldCharType="begin"/>
      </w:r>
      <w:r w:rsidR="002753E2" w:rsidRPr="001C1C5B">
        <w:rPr>
          <w:rFonts w:ascii="Verdana" w:hAnsi="Verdana"/>
        </w:rPr>
        <w:instrText xml:space="preserve"> TOC \o "1-3" \h \z \u </w:instrText>
      </w:r>
      <w:r w:rsidRPr="001C1C5B">
        <w:rPr>
          <w:rFonts w:ascii="Verdana" w:hAnsi="Verdana"/>
        </w:rPr>
        <w:fldChar w:fldCharType="separate"/>
      </w:r>
      <w:hyperlink w:anchor="_Toc84422841" w:history="1">
        <w:r w:rsidR="00DB4D7F" w:rsidRPr="005844D2">
          <w:rPr>
            <w:rStyle w:val="Hyperlink"/>
            <w:rFonts w:ascii="Verdana" w:hAnsi="Verdana"/>
            <w:noProof/>
          </w:rPr>
          <w:t>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Introduction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_Toc84422841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43AD4E18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2" w:history="1">
        <w:r w:rsidR="00DB4D7F" w:rsidRPr="005844D2">
          <w:rPr>
            <w:rStyle w:val="Hyperlink"/>
            <w:rFonts w:ascii="Verdana" w:hAnsi="Verdana"/>
            <w:noProof/>
          </w:rPr>
          <w:t>1.1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Purpose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_Toc84422842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6A99CBA1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3" w:history="1">
        <w:r w:rsidR="00DB4D7F" w:rsidRPr="005844D2">
          <w:rPr>
            <w:rStyle w:val="Hyperlink"/>
            <w:rFonts w:ascii="Verdana" w:hAnsi="Verdana"/>
            <w:noProof/>
          </w:rPr>
          <w:t>1.2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Scope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_Toc84422843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2925C252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4" w:history="1">
        <w:r w:rsidR="00DB4D7F" w:rsidRPr="005844D2">
          <w:rPr>
            <w:rStyle w:val="Hyperlink"/>
            <w:rFonts w:ascii="Verdana" w:hAnsi="Verdana"/>
            <w:noProof/>
          </w:rPr>
          <w:t>1.3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Contributors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_Toc84422844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289C8DAC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5" w:history="1">
        <w:r w:rsidR="00DB4D7F" w:rsidRPr="005844D2">
          <w:rPr>
            <w:rStyle w:val="Hyperlink"/>
            <w:rFonts w:ascii="Verdana" w:hAnsi="Verdana"/>
            <w:noProof/>
          </w:rPr>
          <w:t>1.4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Definitions, Acronyms and Abbreviations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_Toc84422845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18F3B6B6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6" w:history="1">
        <w:r w:rsidR="00DB4D7F" w:rsidRPr="005844D2">
          <w:rPr>
            <w:rStyle w:val="Hyperlink"/>
            <w:rFonts w:ascii="Verdana" w:hAnsi="Verdana"/>
            <w:noProof/>
          </w:rPr>
          <w:t>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Overview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_Toc84422846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58B51292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7" w:history="1">
        <w:r w:rsidR="00DB4D7F" w:rsidRPr="005844D2">
          <w:rPr>
            <w:rStyle w:val="Hyperlink"/>
            <w:rFonts w:ascii="Verdana" w:hAnsi="Verdana"/>
            <w:noProof/>
          </w:rPr>
          <w:t>2.1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Current State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_Toc84422847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35965C8E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8" w:history="1">
        <w:r w:rsidR="00DB4D7F" w:rsidRPr="005844D2">
          <w:rPr>
            <w:rStyle w:val="Hyperlink"/>
            <w:rFonts w:ascii="Verdana" w:hAnsi="Verdana"/>
            <w:noProof/>
          </w:rPr>
          <w:t>2.2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Future State Request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_Toc84422848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6469948B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49" w:history="1">
        <w:r w:rsidR="00DB4D7F" w:rsidRPr="005844D2">
          <w:rPr>
            <w:rStyle w:val="Hyperlink"/>
            <w:rFonts w:ascii="Verdana" w:hAnsi="Verdana"/>
            <w:noProof/>
          </w:rPr>
          <w:t>3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Understanding the User Environment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_Toc84422849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417473FC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0" w:history="1">
        <w:r w:rsidR="00DB4D7F" w:rsidRPr="005844D2">
          <w:rPr>
            <w:rStyle w:val="Hyperlink"/>
            <w:rFonts w:ascii="Verdana" w:hAnsi="Verdana"/>
            <w:noProof/>
          </w:rPr>
          <w:t>4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Assessing the Opportunity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_Toc84422850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4</w:t>
        </w:r>
        <w:r w:rsidR="00DB4D7F">
          <w:rPr>
            <w:noProof/>
            <w:webHidden/>
          </w:rPr>
          <w:fldChar w:fldCharType="end"/>
        </w:r>
      </w:hyperlink>
    </w:p>
    <w:p w14:paraId="2B925C12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1" w:history="1">
        <w:r w:rsidR="00DB4D7F" w:rsidRPr="005844D2">
          <w:rPr>
            <w:rStyle w:val="Hyperlink"/>
            <w:rFonts w:ascii="Verdana" w:hAnsi="Verdana"/>
            <w:noProof/>
          </w:rPr>
          <w:t>5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Assessing Reliability, Performance, and Support Needs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_Toc84422851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28E2E9FE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2" w:history="1">
        <w:r w:rsidR="00DB4D7F" w:rsidRPr="005844D2">
          <w:rPr>
            <w:rStyle w:val="Hyperlink"/>
            <w:rFonts w:ascii="Verdana" w:hAnsi="Verdana"/>
            <w:noProof/>
          </w:rPr>
          <w:t>6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Functional Requirements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_Toc84422852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24378BBE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3" w:history="1">
        <w:r w:rsidR="00DB4D7F" w:rsidRPr="005844D2">
          <w:rPr>
            <w:rStyle w:val="Hyperlink"/>
            <w:rFonts w:ascii="Verdana" w:hAnsi="Verdana"/>
            <w:noProof/>
          </w:rPr>
          <w:t>6.1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General Requirements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_Toc84422853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01F8C308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4" w:history="1">
        <w:r w:rsidR="00DB4D7F" w:rsidRPr="005844D2">
          <w:rPr>
            <w:rStyle w:val="Hyperlink"/>
            <w:rFonts w:ascii="Verdana" w:hAnsi="Verdana"/>
            <w:noProof/>
          </w:rPr>
          <w:t>6.2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User Interfaces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_Toc84422854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3F5EB690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5" w:history="1">
        <w:r w:rsidR="00DB4D7F" w:rsidRPr="005844D2">
          <w:rPr>
            <w:rStyle w:val="Hyperlink"/>
            <w:rFonts w:ascii="Verdana" w:hAnsi="Verdana"/>
            <w:noProof/>
          </w:rPr>
          <w:t>6.3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Software Interfaces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_Toc84422855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2F8E960C" w14:textId="77777777" w:rsidR="00DB4D7F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6" w:history="1">
        <w:r w:rsidR="00DB4D7F" w:rsidRPr="005844D2">
          <w:rPr>
            <w:rStyle w:val="Hyperlink"/>
            <w:rFonts w:ascii="Verdana" w:hAnsi="Verdana"/>
            <w:noProof/>
          </w:rPr>
          <w:t>6.4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Hardware Interfaces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_Toc84422856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0C1F0BC6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7" w:history="1">
        <w:r w:rsidR="00DB4D7F" w:rsidRPr="005844D2">
          <w:rPr>
            <w:rStyle w:val="Hyperlink"/>
            <w:rFonts w:ascii="Verdana" w:hAnsi="Verdana"/>
            <w:noProof/>
          </w:rPr>
          <w:t>7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Error Handling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_Toc84422857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1E13745D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8" w:history="1">
        <w:r w:rsidR="00DB4D7F" w:rsidRPr="005844D2">
          <w:rPr>
            <w:rStyle w:val="Hyperlink"/>
            <w:rFonts w:ascii="Verdana" w:hAnsi="Verdana"/>
            <w:noProof/>
          </w:rPr>
          <w:t>8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Questions and Issues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_Toc84422858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6B63C78F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59" w:history="1">
        <w:r w:rsidR="00DB4D7F" w:rsidRPr="005844D2">
          <w:rPr>
            <w:rStyle w:val="Hyperlink"/>
            <w:rFonts w:ascii="Verdana" w:hAnsi="Verdana"/>
            <w:noProof/>
          </w:rPr>
          <w:t>9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Risks and Assumptions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_Toc84422859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6DEBA67E" w14:textId="77777777" w:rsidR="00DB4D7F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4422860" w:history="1">
        <w:r w:rsidR="00DB4D7F" w:rsidRPr="005844D2">
          <w:rPr>
            <w:rStyle w:val="Hyperlink"/>
            <w:rFonts w:ascii="Verdana" w:hAnsi="Verdana"/>
            <w:noProof/>
          </w:rPr>
          <w:t>10</w:t>
        </w:r>
        <w:r w:rsidR="00DB4D7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B4D7F" w:rsidRPr="005844D2">
          <w:rPr>
            <w:rStyle w:val="Hyperlink"/>
            <w:rFonts w:ascii="Verdana" w:hAnsi="Verdana"/>
            <w:noProof/>
          </w:rPr>
          <w:t>Signoff</w:t>
        </w:r>
        <w:r w:rsidR="00DB4D7F">
          <w:rPr>
            <w:noProof/>
            <w:webHidden/>
          </w:rPr>
          <w:tab/>
        </w:r>
        <w:r w:rsidR="00DB4D7F">
          <w:rPr>
            <w:noProof/>
            <w:webHidden/>
          </w:rPr>
          <w:fldChar w:fldCharType="begin"/>
        </w:r>
        <w:r w:rsidR="00DB4D7F">
          <w:rPr>
            <w:noProof/>
            <w:webHidden/>
          </w:rPr>
          <w:instrText xml:space="preserve"> PAGEREF _Toc84422860 \h </w:instrText>
        </w:r>
        <w:r w:rsidR="00DB4D7F">
          <w:rPr>
            <w:noProof/>
            <w:webHidden/>
          </w:rPr>
        </w:r>
        <w:r w:rsidR="00DB4D7F">
          <w:rPr>
            <w:noProof/>
            <w:webHidden/>
          </w:rPr>
          <w:fldChar w:fldCharType="separate"/>
        </w:r>
        <w:r w:rsidR="00DB4D7F">
          <w:rPr>
            <w:noProof/>
            <w:webHidden/>
          </w:rPr>
          <w:t>5</w:t>
        </w:r>
        <w:r w:rsidR="00DB4D7F">
          <w:rPr>
            <w:noProof/>
            <w:webHidden/>
          </w:rPr>
          <w:fldChar w:fldCharType="end"/>
        </w:r>
      </w:hyperlink>
    </w:p>
    <w:p w14:paraId="045F1F32" w14:textId="77777777" w:rsidR="002753E2" w:rsidRPr="001C1C5B" w:rsidRDefault="00696799">
      <w:pPr>
        <w:rPr>
          <w:rFonts w:ascii="Verdana" w:hAnsi="Verdana"/>
        </w:rPr>
      </w:pPr>
      <w:r w:rsidRPr="001C1C5B">
        <w:rPr>
          <w:rFonts w:ascii="Verdana" w:hAnsi="Verdana"/>
        </w:rPr>
        <w:fldChar w:fldCharType="end"/>
      </w:r>
    </w:p>
    <w:p w14:paraId="503C7889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84422841"/>
      <w:r w:rsidR="007C2792" w:rsidRPr="001C1C5B">
        <w:rPr>
          <w:rFonts w:ascii="Verdana" w:hAnsi="Verdana"/>
        </w:rPr>
        <w:lastRenderedPageBreak/>
        <w:t>Introduction</w:t>
      </w:r>
      <w:bookmarkEnd w:id="0"/>
    </w:p>
    <w:p w14:paraId="3AE90287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1" w:name="_Toc84422842"/>
      <w:r w:rsidRPr="001C1C5B">
        <w:rPr>
          <w:rFonts w:ascii="Verdana" w:hAnsi="Verdana"/>
        </w:rPr>
        <w:t>Purpose</w:t>
      </w:r>
      <w:bookmarkEnd w:id="1"/>
    </w:p>
    <w:p w14:paraId="1812B7F5" w14:textId="77777777" w:rsidR="00990A71" w:rsidRPr="001C1C5B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[Specify the purpose of this collection of </w:t>
      </w:r>
      <w:r w:rsidR="00A0495E" w:rsidRPr="001C1C5B">
        <w:rPr>
          <w:rFonts w:ascii="Verdana" w:hAnsi="Verdana"/>
        </w:rPr>
        <w:t>Requirements</w:t>
      </w:r>
      <w:r w:rsidRPr="001C1C5B">
        <w:rPr>
          <w:rFonts w:ascii="Verdana" w:hAnsi="Verdana"/>
        </w:rPr>
        <w:t>.]</w:t>
      </w:r>
    </w:p>
    <w:p w14:paraId="2127ED59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2" w:name="_Toc84422843"/>
      <w:r w:rsidRPr="001C1C5B">
        <w:rPr>
          <w:rFonts w:ascii="Verdana" w:hAnsi="Verdana"/>
        </w:rPr>
        <w:t>Scope</w:t>
      </w:r>
      <w:bookmarkEnd w:id="2"/>
    </w:p>
    <w:p w14:paraId="13C943C7" w14:textId="77777777" w:rsidR="00990A71" w:rsidRPr="001C1C5B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[A brief description of the scope of this collection of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; what Project(s) they are associated with and anything else that is affected or influenced by this document.]</w:t>
      </w:r>
    </w:p>
    <w:p w14:paraId="2B39F7F8" w14:textId="77777777" w:rsidR="00A0495E" w:rsidRPr="001C1C5B" w:rsidRDefault="00A0495E" w:rsidP="00990A71">
      <w:pPr>
        <w:pStyle w:val="Heading2"/>
        <w:rPr>
          <w:rFonts w:ascii="Verdana" w:hAnsi="Verdana"/>
        </w:rPr>
      </w:pPr>
      <w:bookmarkStart w:id="3" w:name="_Toc84422844"/>
      <w:r w:rsidRPr="001C1C5B">
        <w:rPr>
          <w:rFonts w:ascii="Verdana" w:hAnsi="Verdana"/>
        </w:rPr>
        <w:t>Contributors</w:t>
      </w:r>
      <w:bookmarkEnd w:id="3"/>
      <w:r w:rsidRPr="001C1C5B">
        <w:rPr>
          <w:rFonts w:ascii="Verdana" w:hAnsi="Verdana"/>
        </w:rPr>
        <w:t xml:space="preserve"> </w:t>
      </w:r>
    </w:p>
    <w:p w14:paraId="69EAB44A" w14:textId="77777777" w:rsidR="00A0495E" w:rsidRPr="001C1C5B" w:rsidRDefault="00A0495E" w:rsidP="00A0495E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provides the list of resources and their initials used to create the information for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.]</w:t>
      </w:r>
    </w:p>
    <w:p w14:paraId="6C137ADC" w14:textId="77777777" w:rsidR="00990A71" w:rsidRPr="001C1C5B" w:rsidRDefault="00990A71" w:rsidP="00990A71">
      <w:pPr>
        <w:pStyle w:val="Heading2"/>
        <w:rPr>
          <w:rFonts w:ascii="Verdana" w:hAnsi="Verdana"/>
        </w:rPr>
      </w:pPr>
      <w:bookmarkStart w:id="4" w:name="_Toc84422845"/>
      <w:r w:rsidRPr="001C1C5B">
        <w:rPr>
          <w:rFonts w:ascii="Verdana" w:hAnsi="Verdana"/>
        </w:rPr>
        <w:t>Definitions, Acronyms and Abbreviations</w:t>
      </w:r>
      <w:bookmarkEnd w:id="4"/>
      <w:r w:rsidRPr="001C1C5B">
        <w:rPr>
          <w:rFonts w:ascii="Verdana" w:hAnsi="Verdana"/>
        </w:rPr>
        <w:t xml:space="preserve"> </w:t>
      </w:r>
    </w:p>
    <w:p w14:paraId="425D2D0D" w14:textId="77777777" w:rsidR="00990A71" w:rsidRPr="001C1C5B" w:rsidRDefault="00990A71" w:rsidP="00990A7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provides the definitions of all terms, acronyms, and abbreviations required to properly interpret the </w:t>
      </w:r>
      <w:r w:rsidRPr="001C1C5B">
        <w:rPr>
          <w:rFonts w:ascii="Verdana" w:hAnsi="Verdana"/>
          <w:b/>
          <w:bCs/>
        </w:rPr>
        <w:t>Requirements</w:t>
      </w:r>
      <w:r w:rsidRPr="001C1C5B">
        <w:rPr>
          <w:rFonts w:ascii="Verdana" w:hAnsi="Verdana"/>
        </w:rPr>
        <w:t>.]</w:t>
      </w:r>
    </w:p>
    <w:p w14:paraId="0B96318E" w14:textId="77777777" w:rsidR="007C2792" w:rsidRPr="001C1C5B" w:rsidRDefault="00072BEC" w:rsidP="007C2792">
      <w:pPr>
        <w:pStyle w:val="Heading1"/>
        <w:rPr>
          <w:rFonts w:ascii="Verdana" w:hAnsi="Verdana"/>
        </w:rPr>
      </w:pPr>
      <w:bookmarkStart w:id="5" w:name="_Toc84422846"/>
      <w:r w:rsidRPr="001C1C5B">
        <w:rPr>
          <w:rFonts w:ascii="Verdana" w:hAnsi="Verdana"/>
        </w:rPr>
        <w:t>O</w:t>
      </w:r>
      <w:r w:rsidR="007C2792" w:rsidRPr="001C1C5B">
        <w:rPr>
          <w:rFonts w:ascii="Verdana" w:hAnsi="Verdana"/>
        </w:rPr>
        <w:t>verview</w:t>
      </w:r>
      <w:bookmarkEnd w:id="5"/>
    </w:p>
    <w:p w14:paraId="1BF7C24B" w14:textId="77777777" w:rsidR="00A0495E" w:rsidRPr="001C1C5B" w:rsidRDefault="00A0495E" w:rsidP="00A0495E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what the rest of the </w:t>
      </w:r>
      <w:r w:rsidRPr="001C1C5B">
        <w:rPr>
          <w:rFonts w:ascii="Verdana" w:hAnsi="Verdana"/>
          <w:b/>
          <w:bCs/>
        </w:rPr>
        <w:t>Requirement Document</w:t>
      </w:r>
      <w:r w:rsidRPr="001C1C5B">
        <w:rPr>
          <w:rFonts w:ascii="Verdana" w:hAnsi="Verdana"/>
        </w:rPr>
        <w:t xml:space="preserve"> contains and explains how the document is organized.]</w:t>
      </w:r>
    </w:p>
    <w:p w14:paraId="0AE58972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6" w:name="_Toc84422847"/>
      <w:r w:rsidRPr="001C1C5B">
        <w:rPr>
          <w:rFonts w:ascii="Verdana" w:hAnsi="Verdana"/>
        </w:rPr>
        <w:t>Current State</w:t>
      </w:r>
      <w:bookmarkEnd w:id="6"/>
      <w:r w:rsidRPr="001C1C5B">
        <w:rPr>
          <w:rFonts w:ascii="Verdana" w:hAnsi="Verdana"/>
        </w:rPr>
        <w:t xml:space="preserve"> </w:t>
      </w:r>
    </w:p>
    <w:p w14:paraId="22D697DB" w14:textId="77777777" w:rsidR="00410ECD" w:rsidRPr="001C1C5B" w:rsidRDefault="00410ECD" w:rsidP="00410ECD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</w:t>
      </w:r>
      <w:r w:rsidR="00A0495E" w:rsidRPr="001C1C5B">
        <w:rPr>
          <w:rFonts w:ascii="Verdana" w:hAnsi="Verdana"/>
        </w:rPr>
        <w:t xml:space="preserve">the current functionality of the existing process or application </w:t>
      </w:r>
      <w:r w:rsidR="001C1C5B" w:rsidRPr="001C1C5B">
        <w:rPr>
          <w:rFonts w:ascii="Verdana" w:hAnsi="Verdana"/>
        </w:rPr>
        <w:t>for enhancements</w:t>
      </w:r>
      <w:r w:rsidRPr="001C1C5B">
        <w:rPr>
          <w:rFonts w:ascii="Verdana" w:hAnsi="Verdana"/>
        </w:rPr>
        <w:t>.]</w:t>
      </w:r>
    </w:p>
    <w:p w14:paraId="1D8C844D" w14:textId="77777777" w:rsidR="00072BEC" w:rsidRPr="001C1C5B" w:rsidRDefault="001C1C5B" w:rsidP="001C1C5B">
      <w:pPr>
        <w:pStyle w:val="Heading2"/>
        <w:rPr>
          <w:rFonts w:ascii="Verdana" w:hAnsi="Verdana"/>
        </w:rPr>
      </w:pPr>
      <w:bookmarkStart w:id="7" w:name="_Toc84422848"/>
      <w:r w:rsidRPr="001C1C5B">
        <w:rPr>
          <w:rFonts w:ascii="Verdana" w:hAnsi="Verdana"/>
        </w:rPr>
        <w:t>Future State Request</w:t>
      </w:r>
      <w:bookmarkEnd w:id="7"/>
      <w:r w:rsidRPr="001C1C5B">
        <w:rPr>
          <w:rFonts w:ascii="Verdana" w:hAnsi="Verdana"/>
        </w:rPr>
        <w:t xml:space="preserve"> </w:t>
      </w:r>
    </w:p>
    <w:p w14:paraId="32BC4C59" w14:textId="77777777" w:rsidR="001C1C5B" w:rsidRPr="001C1C5B" w:rsidRDefault="001C1C5B" w:rsidP="001C1C5B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the requester enhancements/change they would like to have changed for the process or application; these requests will be evaluated and added to the Functional Requirement section if feasible.  This section will also list new requirements for non-existing processes or applications] </w:t>
      </w:r>
    </w:p>
    <w:p w14:paraId="7CC9CC05" w14:textId="77777777" w:rsidR="001C1C5B" w:rsidRPr="001C1C5B" w:rsidRDefault="001C1C5B" w:rsidP="001C1C5B">
      <w:pPr>
        <w:rPr>
          <w:rFonts w:ascii="Verdana" w:hAnsi="Verdana"/>
        </w:rPr>
      </w:pPr>
    </w:p>
    <w:p w14:paraId="64A4C5EA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8" w:name="_Toc492961286"/>
      <w:bookmarkStart w:id="9" w:name="_Toc84422849"/>
      <w:r w:rsidRPr="001C1C5B">
        <w:rPr>
          <w:rFonts w:ascii="Verdana" w:hAnsi="Verdana"/>
        </w:rPr>
        <w:t>Understanding the User Environment</w:t>
      </w:r>
      <w:bookmarkEnd w:id="8"/>
      <w:bookmarkEnd w:id="9"/>
    </w:p>
    <w:p w14:paraId="204983A4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bookmarkStart w:id="10" w:name="_Toc431207020"/>
      <w:r w:rsidRPr="001C1C5B">
        <w:rPr>
          <w:rFonts w:ascii="Verdana" w:hAnsi="Verdana"/>
        </w:rPr>
        <w:t>Who are the users?</w:t>
      </w:r>
    </w:p>
    <w:p w14:paraId="3F4BF80E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>Which additional applications do you use that we need to interface with?</w:t>
      </w:r>
    </w:p>
    <w:p w14:paraId="607803E1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usability of the product? </w:t>
      </w:r>
    </w:p>
    <w:p w14:paraId="7739C3EC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training time? </w:t>
      </w:r>
    </w:p>
    <w:p w14:paraId="7E1E383B" w14:textId="77777777" w:rsidR="00410ECD" w:rsidRPr="001C1C5B" w:rsidRDefault="00410ECD" w:rsidP="00410ECD">
      <w:pPr>
        <w:pStyle w:val="Paragraph2"/>
        <w:numPr>
          <w:ilvl w:val="0"/>
          <w:numId w:val="22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kinds of hard copy and online documentation do you need? </w:t>
      </w:r>
    </w:p>
    <w:p w14:paraId="6860273E" w14:textId="77777777" w:rsidR="00410ECD" w:rsidRPr="001C1C5B" w:rsidRDefault="00410ECD" w:rsidP="00410ECD">
      <w:pPr>
        <w:pStyle w:val="Paragraph2"/>
        <w:rPr>
          <w:rFonts w:ascii="Verdana" w:hAnsi="Verdana"/>
        </w:rPr>
      </w:pPr>
      <w:bookmarkStart w:id="11" w:name="_Toc431207026"/>
      <w:bookmarkEnd w:id="10"/>
    </w:p>
    <w:p w14:paraId="4BCE6072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2" w:name="_Toc379183605"/>
      <w:bookmarkStart w:id="13" w:name="_Toc492961290"/>
      <w:bookmarkStart w:id="14" w:name="_Toc84422850"/>
      <w:bookmarkEnd w:id="11"/>
      <w:r w:rsidRPr="001C1C5B">
        <w:rPr>
          <w:rFonts w:ascii="Verdana" w:hAnsi="Verdana"/>
        </w:rPr>
        <w:t>Assessing the Opportunity</w:t>
      </w:r>
      <w:bookmarkEnd w:id="12"/>
      <w:bookmarkEnd w:id="13"/>
      <w:bookmarkEnd w:id="14"/>
    </w:p>
    <w:p w14:paraId="4756D6F8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bookmarkStart w:id="15" w:name="_Toc431207028"/>
      <w:r w:rsidRPr="001C1C5B">
        <w:rPr>
          <w:rFonts w:ascii="Verdana" w:hAnsi="Verdana"/>
        </w:rPr>
        <w:t xml:space="preserve">Who needs this application in your organization? </w:t>
      </w:r>
    </w:p>
    <w:p w14:paraId="6981D4F6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>How many of these types of users would use the application?</w:t>
      </w:r>
    </w:p>
    <w:p w14:paraId="34D3DEA6" w14:textId="77777777" w:rsidR="00410ECD" w:rsidRPr="001C1C5B" w:rsidRDefault="00410ECD" w:rsidP="00410ECD">
      <w:pPr>
        <w:pStyle w:val="Paragraph2"/>
        <w:numPr>
          <w:ilvl w:val="0"/>
          <w:numId w:val="23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How would you value a successful solution? </w:t>
      </w:r>
    </w:p>
    <w:p w14:paraId="3F1154C1" w14:textId="77777777" w:rsidR="00072BEC" w:rsidRPr="001C1C5B" w:rsidRDefault="00072BEC" w:rsidP="00072BEC">
      <w:pPr>
        <w:pStyle w:val="Paragraph2"/>
        <w:ind w:left="1080"/>
        <w:rPr>
          <w:rFonts w:ascii="Verdana" w:hAnsi="Verdana"/>
        </w:rPr>
      </w:pPr>
    </w:p>
    <w:p w14:paraId="16ED50C6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6" w:name="_Toc379183606"/>
      <w:bookmarkStart w:id="17" w:name="_Toc492961291"/>
      <w:bookmarkStart w:id="18" w:name="_Toc84422851"/>
      <w:bookmarkEnd w:id="15"/>
      <w:r w:rsidRPr="001C1C5B">
        <w:rPr>
          <w:rFonts w:ascii="Verdana" w:hAnsi="Verdana"/>
        </w:rPr>
        <w:t>Assessing Reliability, Performance, and Support Needs</w:t>
      </w:r>
      <w:bookmarkEnd w:id="16"/>
      <w:bookmarkEnd w:id="17"/>
      <w:bookmarkEnd w:id="18"/>
    </w:p>
    <w:p w14:paraId="29407B8C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your expectations for reliability?</w:t>
      </w:r>
    </w:p>
    <w:p w14:paraId="29D06581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What are your expectations for performance? </w:t>
      </w:r>
    </w:p>
    <w:p w14:paraId="3AD2CFD1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 xml:space="preserve">Do you have special needs for support? What about maintenance and service access? </w:t>
      </w:r>
    </w:p>
    <w:p w14:paraId="447B697B" w14:textId="77777777" w:rsidR="00410ECD" w:rsidRPr="001C1C5B" w:rsidRDefault="00410ECD" w:rsidP="00410ECD">
      <w:pPr>
        <w:pStyle w:val="Paragraph2"/>
        <w:numPr>
          <w:ilvl w:val="0"/>
          <w:numId w:val="25"/>
        </w:numPr>
        <w:rPr>
          <w:rFonts w:ascii="Verdana" w:hAnsi="Verdana"/>
        </w:rPr>
      </w:pPr>
      <w:r w:rsidRPr="001C1C5B">
        <w:rPr>
          <w:rFonts w:ascii="Verdana" w:hAnsi="Verdana"/>
        </w:rPr>
        <w:t>What are the security requirements?</w:t>
      </w:r>
    </w:p>
    <w:p w14:paraId="4D8A6462" w14:textId="77777777" w:rsidR="00072BEC" w:rsidRPr="001C1C5B" w:rsidRDefault="00072BEC" w:rsidP="00072BEC">
      <w:pPr>
        <w:pStyle w:val="Paragraph2"/>
        <w:rPr>
          <w:rFonts w:ascii="Verdana" w:hAnsi="Verdana"/>
        </w:rPr>
      </w:pPr>
    </w:p>
    <w:p w14:paraId="5139CF21" w14:textId="77777777" w:rsidR="00072BEC" w:rsidRDefault="00072BEC" w:rsidP="00072BEC">
      <w:pPr>
        <w:pStyle w:val="Heading1"/>
        <w:rPr>
          <w:rFonts w:ascii="Verdana" w:hAnsi="Verdana"/>
        </w:rPr>
      </w:pPr>
      <w:bookmarkStart w:id="19" w:name="_Toc84422852"/>
      <w:r w:rsidRPr="001C1C5B">
        <w:rPr>
          <w:rFonts w:ascii="Verdana" w:hAnsi="Verdana"/>
        </w:rPr>
        <w:t>Functional Requirements</w:t>
      </w:r>
      <w:bookmarkEnd w:id="19"/>
    </w:p>
    <w:p w14:paraId="31CC026D" w14:textId="77777777" w:rsidR="001776E1" w:rsidRPr="001C1C5B" w:rsidRDefault="001776E1" w:rsidP="001776E1">
      <w:pPr>
        <w:pStyle w:val="InfoBlue"/>
        <w:rPr>
          <w:rFonts w:ascii="Verdana" w:hAnsi="Verdana"/>
        </w:rPr>
      </w:pPr>
      <w:r w:rsidRPr="001C1C5B">
        <w:rPr>
          <w:rFonts w:ascii="Verdana" w:hAnsi="Verdana"/>
        </w:rPr>
        <w:t xml:space="preserve">[This subsection describes the </w:t>
      </w:r>
      <w:r>
        <w:rPr>
          <w:rFonts w:ascii="Verdana" w:hAnsi="Verdana"/>
        </w:rPr>
        <w:t xml:space="preserve">deliverables </w:t>
      </w:r>
      <w:r w:rsidR="003A3510">
        <w:rPr>
          <w:rFonts w:ascii="Verdana" w:hAnsi="Verdana"/>
        </w:rPr>
        <w:t>needed</w:t>
      </w:r>
      <w:r>
        <w:rPr>
          <w:rFonts w:ascii="Verdana" w:hAnsi="Verdana"/>
        </w:rPr>
        <w:t xml:space="preserve"> to complete the request.  General Requirements will define </w:t>
      </w:r>
      <w:r w:rsidR="00E80B1D">
        <w:rPr>
          <w:rFonts w:ascii="Verdana" w:hAnsi="Verdana"/>
        </w:rPr>
        <w:t>a</w:t>
      </w:r>
      <w:r>
        <w:rPr>
          <w:rFonts w:ascii="Verdana" w:hAnsi="Verdana"/>
        </w:rPr>
        <w:t xml:space="preserve"> list of </w:t>
      </w:r>
      <w:r w:rsidR="00E80B1D">
        <w:rPr>
          <w:rFonts w:ascii="Verdana" w:hAnsi="Verdana"/>
        </w:rPr>
        <w:t xml:space="preserve">deliverables </w:t>
      </w:r>
      <w:r>
        <w:rPr>
          <w:rFonts w:ascii="Verdana" w:hAnsi="Verdana"/>
        </w:rPr>
        <w:t>that will not be detail</w:t>
      </w:r>
      <w:r w:rsidR="003A3510">
        <w:rPr>
          <w:rFonts w:ascii="Verdana" w:hAnsi="Verdana"/>
        </w:rPr>
        <w:t>ed</w:t>
      </w:r>
      <w:r>
        <w:rPr>
          <w:rFonts w:ascii="Verdana" w:hAnsi="Verdana"/>
        </w:rPr>
        <w:t xml:space="preserve"> out in the other sections.  User Interfaces will define any </w:t>
      </w:r>
      <w:r w:rsidR="003A3510">
        <w:rPr>
          <w:rFonts w:ascii="Verdana" w:hAnsi="Verdana"/>
        </w:rPr>
        <w:t xml:space="preserve">deliverables </w:t>
      </w:r>
      <w:r>
        <w:rPr>
          <w:rFonts w:ascii="Verdana" w:hAnsi="Verdana"/>
        </w:rPr>
        <w:t xml:space="preserve">visible to the end user </w:t>
      </w:r>
      <w:r w:rsidR="003A3510">
        <w:rPr>
          <w:rFonts w:ascii="Verdana" w:hAnsi="Verdana"/>
        </w:rPr>
        <w:t>(reports</w:t>
      </w:r>
      <w:r>
        <w:rPr>
          <w:rFonts w:ascii="Verdana" w:hAnsi="Verdana"/>
        </w:rPr>
        <w:t xml:space="preserve">, screens, </w:t>
      </w:r>
      <w:r w:rsidR="003A3510">
        <w:rPr>
          <w:rFonts w:ascii="Verdana" w:hAnsi="Verdana"/>
        </w:rPr>
        <w:t>etc.</w:t>
      </w:r>
      <w:r>
        <w:rPr>
          <w:rFonts w:ascii="Verdana" w:hAnsi="Verdana"/>
        </w:rPr>
        <w:t xml:space="preserve">).  Software Interfaces will define the </w:t>
      </w:r>
      <w:r w:rsidR="00E80B1D">
        <w:rPr>
          <w:rFonts w:ascii="Verdana" w:hAnsi="Verdana"/>
        </w:rPr>
        <w:t xml:space="preserve">deliverables </w:t>
      </w:r>
      <w:r w:rsidR="003A3510">
        <w:rPr>
          <w:rFonts w:ascii="Verdana" w:hAnsi="Verdana"/>
        </w:rPr>
        <w:t>n</w:t>
      </w:r>
      <w:r>
        <w:rPr>
          <w:rFonts w:ascii="Verdana" w:hAnsi="Verdana"/>
        </w:rPr>
        <w:t>ot visible to the end user (tables</w:t>
      </w:r>
      <w:r w:rsidR="003A3510">
        <w:rPr>
          <w:rFonts w:ascii="Verdana" w:hAnsi="Verdana"/>
        </w:rPr>
        <w:t xml:space="preserve"> layouts</w:t>
      </w:r>
      <w:r>
        <w:rPr>
          <w:rFonts w:ascii="Verdana" w:hAnsi="Verdana"/>
        </w:rPr>
        <w:t xml:space="preserve">, </w:t>
      </w:r>
      <w:r w:rsidR="003A3510">
        <w:rPr>
          <w:rFonts w:ascii="Verdana" w:hAnsi="Verdana"/>
        </w:rPr>
        <w:t xml:space="preserve">system integration </w:t>
      </w:r>
      <w:r>
        <w:rPr>
          <w:rFonts w:ascii="Verdana" w:hAnsi="Verdana"/>
        </w:rPr>
        <w:t>coding</w:t>
      </w:r>
      <w:r w:rsidR="003A3510">
        <w:rPr>
          <w:rFonts w:ascii="Verdana" w:hAnsi="Verdana"/>
        </w:rPr>
        <w:t>, etc.</w:t>
      </w:r>
      <w:r>
        <w:rPr>
          <w:rFonts w:ascii="Verdana" w:hAnsi="Verdana"/>
        </w:rPr>
        <w:t xml:space="preserve">).  Hardware </w:t>
      </w:r>
      <w:r w:rsidR="003A3510">
        <w:rPr>
          <w:rFonts w:ascii="Verdana" w:hAnsi="Verdana"/>
        </w:rPr>
        <w:t>Interfaces will define any deliverables for the infrastructure needed to complete the request]</w:t>
      </w:r>
    </w:p>
    <w:p w14:paraId="7A85D67A" w14:textId="77777777" w:rsidR="001776E1" w:rsidRPr="001776E1" w:rsidRDefault="001776E1" w:rsidP="001776E1"/>
    <w:p w14:paraId="7B820013" w14:textId="77777777" w:rsidR="001776E1" w:rsidRDefault="001776E1" w:rsidP="00072BEC">
      <w:pPr>
        <w:pStyle w:val="Heading2"/>
        <w:rPr>
          <w:rFonts w:ascii="Verdana" w:hAnsi="Verdana"/>
        </w:rPr>
      </w:pPr>
      <w:bookmarkStart w:id="20" w:name="_Toc84422853"/>
      <w:r>
        <w:rPr>
          <w:rFonts w:ascii="Verdana" w:hAnsi="Verdana"/>
        </w:rPr>
        <w:t>General Requirements</w:t>
      </w:r>
      <w:bookmarkEnd w:id="20"/>
      <w:r>
        <w:rPr>
          <w:rFonts w:ascii="Verdana" w:hAnsi="Verdana"/>
        </w:rPr>
        <w:t xml:space="preserve"> </w:t>
      </w:r>
    </w:p>
    <w:p w14:paraId="4549DF8C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21" w:name="_Toc84422854"/>
      <w:r>
        <w:rPr>
          <w:rFonts w:ascii="Verdana" w:hAnsi="Verdana"/>
        </w:rPr>
        <w:t>User Interfaces</w:t>
      </w:r>
      <w:bookmarkEnd w:id="21"/>
      <w:r>
        <w:rPr>
          <w:rFonts w:ascii="Verdana" w:hAnsi="Verdana"/>
        </w:rPr>
        <w:t xml:space="preserve"> </w:t>
      </w:r>
    </w:p>
    <w:p w14:paraId="3E11E76F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22" w:name="_Toc84422855"/>
      <w:r>
        <w:rPr>
          <w:rFonts w:ascii="Verdana" w:hAnsi="Verdana"/>
        </w:rPr>
        <w:t>Software Interfaces</w:t>
      </w:r>
      <w:bookmarkEnd w:id="22"/>
      <w:r>
        <w:rPr>
          <w:rFonts w:ascii="Verdana" w:hAnsi="Verdana"/>
        </w:rPr>
        <w:t xml:space="preserve"> </w:t>
      </w:r>
    </w:p>
    <w:p w14:paraId="4FE8648A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23" w:name="_Toc84422856"/>
      <w:r>
        <w:rPr>
          <w:rFonts w:ascii="Verdana" w:hAnsi="Verdana"/>
        </w:rPr>
        <w:t>Hardware Interfaces</w:t>
      </w:r>
      <w:bookmarkEnd w:id="23"/>
      <w:r>
        <w:rPr>
          <w:rFonts w:ascii="Verdana" w:hAnsi="Verdana"/>
        </w:rPr>
        <w:t xml:space="preserve"> </w:t>
      </w:r>
    </w:p>
    <w:p w14:paraId="2165EC75" w14:textId="77777777" w:rsidR="00A25760" w:rsidRPr="001C1C5B" w:rsidRDefault="00A25760" w:rsidP="00A25760">
      <w:pPr>
        <w:rPr>
          <w:rFonts w:ascii="Verdana" w:hAnsi="Verdana"/>
        </w:rPr>
      </w:pPr>
    </w:p>
    <w:p w14:paraId="5E2D14AD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24" w:name="_Toc84422857"/>
      <w:r w:rsidRPr="001C1C5B">
        <w:rPr>
          <w:rFonts w:ascii="Verdana" w:hAnsi="Verdana"/>
        </w:rPr>
        <w:t>Error Handling</w:t>
      </w:r>
      <w:bookmarkEnd w:id="24"/>
      <w:r w:rsidRPr="001C1C5B">
        <w:rPr>
          <w:rFonts w:ascii="Verdana" w:hAnsi="Verdana"/>
        </w:rPr>
        <w:t xml:space="preserve"> </w:t>
      </w:r>
    </w:p>
    <w:p w14:paraId="027F1854" w14:textId="77777777" w:rsidR="001C1C5B" w:rsidRPr="001C1C5B" w:rsidRDefault="001C1C5B" w:rsidP="001C1C5B">
      <w:pPr>
        <w:rPr>
          <w:rFonts w:ascii="Verdana" w:hAnsi="Verdana"/>
        </w:rPr>
      </w:pPr>
    </w:p>
    <w:p w14:paraId="60D4FC12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25" w:name="_Toc84422858"/>
      <w:r w:rsidRPr="001C1C5B">
        <w:rPr>
          <w:rFonts w:ascii="Verdana" w:hAnsi="Verdana"/>
        </w:rPr>
        <w:t>Questions and Issues</w:t>
      </w:r>
      <w:bookmarkEnd w:id="25"/>
      <w:r w:rsidRPr="001C1C5B">
        <w:rPr>
          <w:rFonts w:ascii="Verdana" w:hAnsi="Verdana"/>
        </w:rPr>
        <w:t xml:space="preserve"> </w:t>
      </w:r>
    </w:p>
    <w:p w14:paraId="65D7292A" w14:textId="77777777" w:rsidR="001C1C5B" w:rsidRPr="001C1C5B" w:rsidRDefault="001C1C5B" w:rsidP="001C1C5B">
      <w:pPr>
        <w:rPr>
          <w:rFonts w:ascii="Verdana" w:hAnsi="Verdana"/>
        </w:rPr>
      </w:pPr>
    </w:p>
    <w:p w14:paraId="0A530CF3" w14:textId="77777777" w:rsidR="00A25760" w:rsidRPr="001C1C5B" w:rsidRDefault="00A25760" w:rsidP="00A25760">
      <w:pPr>
        <w:pStyle w:val="Heading1"/>
        <w:rPr>
          <w:rFonts w:ascii="Verdana" w:hAnsi="Verdana"/>
        </w:rPr>
      </w:pPr>
      <w:bookmarkStart w:id="26" w:name="_Toc84422859"/>
      <w:r w:rsidRPr="001C1C5B">
        <w:rPr>
          <w:rFonts w:ascii="Verdana" w:hAnsi="Verdana"/>
        </w:rPr>
        <w:t>Risks and Assumptions</w:t>
      </w:r>
      <w:bookmarkEnd w:id="26"/>
    </w:p>
    <w:p w14:paraId="2F246DD7" w14:textId="77777777" w:rsidR="00072BEC" w:rsidRPr="001C1C5B" w:rsidRDefault="00072BEC" w:rsidP="00072BEC">
      <w:pPr>
        <w:rPr>
          <w:rFonts w:ascii="Verdana" w:hAnsi="Verdana"/>
        </w:rPr>
      </w:pPr>
    </w:p>
    <w:p w14:paraId="2396A75A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27" w:name="_Toc84422860"/>
      <w:r w:rsidRPr="001C1C5B">
        <w:rPr>
          <w:rFonts w:ascii="Verdana" w:hAnsi="Verdana"/>
        </w:rPr>
        <w:t>Signoff</w:t>
      </w:r>
      <w:bookmarkEnd w:id="27"/>
    </w:p>
    <w:p w14:paraId="659EDDCB" w14:textId="77777777" w:rsidR="005115E6" w:rsidRPr="001C1C5B" w:rsidRDefault="005115E6" w:rsidP="005115E6">
      <w:pPr>
        <w:rPr>
          <w:rFonts w:ascii="Verdana" w:hAnsi="Verdana"/>
        </w:rPr>
      </w:pPr>
    </w:p>
    <w:p w14:paraId="1AAF9422" w14:textId="77777777" w:rsidR="005115E6" w:rsidRPr="001C1C5B" w:rsidRDefault="005115E6" w:rsidP="005115E6">
      <w:pPr>
        <w:ind w:left="360"/>
        <w:rPr>
          <w:rFonts w:ascii="Verdana" w:hAnsi="Verdana" w:cs="Arial"/>
        </w:rPr>
      </w:pPr>
      <w:r w:rsidRPr="001C1C5B">
        <w:rPr>
          <w:rFonts w:ascii="Verdana" w:hAnsi="Verdana" w:cs="Arial"/>
        </w:rPr>
        <w:t>Sign-off Signature: ___________________________________ Date: ______________</w:t>
      </w:r>
    </w:p>
    <w:p w14:paraId="5CD29898" w14:textId="77777777" w:rsidR="00410ECD" w:rsidRPr="001C1C5B" w:rsidRDefault="00410ECD" w:rsidP="00410ECD">
      <w:pPr>
        <w:rPr>
          <w:rFonts w:ascii="Verdana" w:hAnsi="Verdana"/>
        </w:rPr>
      </w:pPr>
    </w:p>
    <w:p w14:paraId="1634DA8F" w14:textId="77777777" w:rsidR="00410ECD" w:rsidRPr="001C1C5B" w:rsidRDefault="00410ECD" w:rsidP="00410ECD">
      <w:pPr>
        <w:rPr>
          <w:rFonts w:ascii="Verdana" w:hAnsi="Verdana"/>
        </w:rPr>
      </w:pPr>
    </w:p>
    <w:p w14:paraId="04B1638A" w14:textId="77777777" w:rsidR="00410ECD" w:rsidRPr="001C1C5B" w:rsidRDefault="00410ECD" w:rsidP="00410ECD">
      <w:pPr>
        <w:rPr>
          <w:rFonts w:ascii="Verdana" w:hAnsi="Verdana"/>
        </w:rPr>
      </w:pPr>
    </w:p>
    <w:p w14:paraId="24445277" w14:textId="77777777" w:rsidR="00410ECD" w:rsidRPr="001C1C5B" w:rsidRDefault="00410ECD" w:rsidP="00410ECD">
      <w:pPr>
        <w:rPr>
          <w:rFonts w:ascii="Verdana" w:hAnsi="Verdana"/>
        </w:rPr>
      </w:pPr>
    </w:p>
    <w:p w14:paraId="6C1C74F2" w14:textId="77777777" w:rsidR="00410ECD" w:rsidRPr="001C1C5B" w:rsidRDefault="00410ECD" w:rsidP="00410ECD">
      <w:pPr>
        <w:rPr>
          <w:rFonts w:ascii="Verdana" w:hAnsi="Verdana"/>
        </w:rPr>
      </w:pPr>
    </w:p>
    <w:p w14:paraId="1ABF6054" w14:textId="77777777" w:rsidR="00410ECD" w:rsidRPr="001C1C5B" w:rsidRDefault="00410ECD" w:rsidP="00410ECD">
      <w:pPr>
        <w:rPr>
          <w:rFonts w:ascii="Verdana" w:hAnsi="Verdana"/>
        </w:rPr>
      </w:pPr>
    </w:p>
    <w:sectPr w:rsidR="00410ECD" w:rsidRPr="001C1C5B" w:rsidSect="008150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4BA7" w14:textId="77777777" w:rsidR="00803808" w:rsidRDefault="00803808" w:rsidP="00A47B7C">
      <w:pPr>
        <w:spacing w:line="240" w:lineRule="auto"/>
      </w:pPr>
      <w:r>
        <w:separator/>
      </w:r>
    </w:p>
  </w:endnote>
  <w:endnote w:type="continuationSeparator" w:id="0">
    <w:p w14:paraId="659D2024" w14:textId="77777777" w:rsidR="00803808" w:rsidRDefault="00803808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E154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2A8C5944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9D8B" w14:textId="77777777" w:rsidR="00803808" w:rsidRDefault="00803808" w:rsidP="00A47B7C">
      <w:pPr>
        <w:spacing w:line="240" w:lineRule="auto"/>
      </w:pPr>
      <w:r>
        <w:separator/>
      </w:r>
    </w:p>
  </w:footnote>
  <w:footnote w:type="continuationSeparator" w:id="0">
    <w:p w14:paraId="372D3E75" w14:textId="77777777" w:rsidR="00803808" w:rsidRDefault="00803808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1D0D" w14:textId="77777777" w:rsidR="00E861B4" w:rsidRDefault="00E861B4">
    <w:pPr>
      <w:rPr>
        <w:sz w:val="24"/>
      </w:rPr>
    </w:pPr>
  </w:p>
  <w:p w14:paraId="616C6991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45212EDF" wp14:editId="250FFE26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AC49B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38"/>
      <w:gridCol w:w="2520"/>
    </w:tblGrid>
    <w:tr w:rsidR="00E861B4" w14:paraId="535E416D" w14:textId="77777777" w:rsidTr="00D01DCD">
      <w:tc>
        <w:tcPr>
          <w:tcW w:w="7038" w:type="dxa"/>
        </w:tcPr>
        <w:p w14:paraId="46769C1F" w14:textId="77777777" w:rsidR="00E861B4" w:rsidRDefault="00E861B4" w:rsidP="00A45E24">
          <w:r>
            <w:t xml:space="preserve">&lt;Project </w:t>
          </w:r>
          <w:r w:rsidR="00A45E24">
            <w:t>T</w:t>
          </w:r>
          <w:r>
            <w:t>itle&gt;</w:t>
          </w:r>
        </w:p>
      </w:tc>
      <w:tc>
        <w:tcPr>
          <w:tcW w:w="2520" w:type="dxa"/>
        </w:tcPr>
        <w:p w14:paraId="4F503717" w14:textId="77777777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>Version: X</w:t>
          </w:r>
          <w:r w:rsidR="00E861B4">
            <w:t>.</w:t>
          </w:r>
          <w:r>
            <w:t>X</w:t>
          </w:r>
        </w:p>
      </w:tc>
    </w:tr>
    <w:tr w:rsidR="00E861B4" w14:paraId="26E58FF7" w14:textId="77777777" w:rsidTr="00D01DCD">
      <w:tc>
        <w:tcPr>
          <w:tcW w:w="7038" w:type="dxa"/>
        </w:tcPr>
        <w:p w14:paraId="6200C4CB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520" w:type="dxa"/>
        </w:tcPr>
        <w:p w14:paraId="528A838D" w14:textId="77777777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4D32E0">
            <w:rPr>
              <w:noProof/>
            </w:rPr>
            <w:t>28 December, 2022</w:t>
          </w:r>
          <w:r w:rsidR="00896CE4">
            <w:rPr>
              <w:noProof/>
            </w:rPr>
            <w:fldChar w:fldCharType="end"/>
          </w:r>
        </w:p>
      </w:tc>
    </w:tr>
    <w:tr w:rsidR="00E861B4" w14:paraId="399CD03C" w14:textId="77777777" w:rsidTr="00D01DCD">
      <w:tc>
        <w:tcPr>
          <w:tcW w:w="7038" w:type="dxa"/>
        </w:tcPr>
        <w:p w14:paraId="4FD0C51B" w14:textId="77777777" w:rsidR="00E861B4" w:rsidRDefault="00E861B4" w:rsidP="00D01DCD">
          <w:r>
            <w:t xml:space="preserve"> </w:t>
          </w:r>
          <w:r w:rsidR="00C42B57">
            <w:t>&lt;Document File Name?</w:t>
          </w:r>
        </w:p>
      </w:tc>
      <w:tc>
        <w:tcPr>
          <w:tcW w:w="2520" w:type="dxa"/>
        </w:tcPr>
        <w:p w14:paraId="17267680" w14:textId="77777777" w:rsidR="00E861B4" w:rsidRDefault="00E861B4" w:rsidP="00D01DCD">
          <w:r>
            <w:t xml:space="preserve">Project #   </w:t>
          </w:r>
        </w:p>
      </w:tc>
    </w:tr>
  </w:tbl>
  <w:p w14:paraId="4FED6F6E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7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8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0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759">
    <w:abstractNumId w:val="4"/>
  </w:num>
  <w:num w:numId="2" w16cid:durableId="1937517091">
    <w:abstractNumId w:val="13"/>
  </w:num>
  <w:num w:numId="3" w16cid:durableId="549999939">
    <w:abstractNumId w:val="10"/>
  </w:num>
  <w:num w:numId="4" w16cid:durableId="858278552">
    <w:abstractNumId w:val="24"/>
  </w:num>
  <w:num w:numId="5" w16cid:durableId="566066026">
    <w:abstractNumId w:val="15"/>
  </w:num>
  <w:num w:numId="6" w16cid:durableId="1728070996">
    <w:abstractNumId w:val="18"/>
  </w:num>
  <w:num w:numId="7" w16cid:durableId="1587613732">
    <w:abstractNumId w:val="23"/>
  </w:num>
  <w:num w:numId="8" w16cid:durableId="636571839">
    <w:abstractNumId w:val="1"/>
  </w:num>
  <w:num w:numId="9" w16cid:durableId="114373094">
    <w:abstractNumId w:val="4"/>
  </w:num>
  <w:num w:numId="10" w16cid:durableId="892890014">
    <w:abstractNumId w:val="11"/>
  </w:num>
  <w:num w:numId="11" w16cid:durableId="1470630718">
    <w:abstractNumId w:val="8"/>
  </w:num>
  <w:num w:numId="12" w16cid:durableId="1515924319">
    <w:abstractNumId w:val="7"/>
  </w:num>
  <w:num w:numId="13" w16cid:durableId="1134367464">
    <w:abstractNumId w:val="3"/>
  </w:num>
  <w:num w:numId="14" w16cid:durableId="1545408101">
    <w:abstractNumId w:val="14"/>
  </w:num>
  <w:num w:numId="15" w16cid:durableId="1485857464">
    <w:abstractNumId w:val="6"/>
  </w:num>
  <w:num w:numId="16" w16cid:durableId="477697686">
    <w:abstractNumId w:val="19"/>
  </w:num>
  <w:num w:numId="17" w16cid:durableId="1954633146">
    <w:abstractNumId w:val="9"/>
  </w:num>
  <w:num w:numId="18" w16cid:durableId="2143453011">
    <w:abstractNumId w:val="22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0"/>
  </w:num>
  <w:num w:numId="21" w16cid:durableId="825707566">
    <w:abstractNumId w:val="16"/>
  </w:num>
  <w:num w:numId="22" w16cid:durableId="498538913">
    <w:abstractNumId w:val="17"/>
  </w:num>
  <w:num w:numId="23" w16cid:durableId="100687669">
    <w:abstractNumId w:val="5"/>
  </w:num>
  <w:num w:numId="24" w16cid:durableId="480199375">
    <w:abstractNumId w:val="12"/>
  </w:num>
  <w:num w:numId="25" w16cid:durableId="1877236173">
    <w:abstractNumId w:val="2"/>
  </w:num>
  <w:num w:numId="26" w16cid:durableId="7200533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0"/>
    <w:rsid w:val="000653B2"/>
    <w:rsid w:val="00072BEC"/>
    <w:rsid w:val="00097286"/>
    <w:rsid w:val="000B38D7"/>
    <w:rsid w:val="000E39AE"/>
    <w:rsid w:val="00124085"/>
    <w:rsid w:val="00157FD7"/>
    <w:rsid w:val="001776E1"/>
    <w:rsid w:val="0018170E"/>
    <w:rsid w:val="001A1CAD"/>
    <w:rsid w:val="001C1C5B"/>
    <w:rsid w:val="001C6C0F"/>
    <w:rsid w:val="00205AE4"/>
    <w:rsid w:val="002753E2"/>
    <w:rsid w:val="002C7090"/>
    <w:rsid w:val="00330114"/>
    <w:rsid w:val="00357573"/>
    <w:rsid w:val="00374A57"/>
    <w:rsid w:val="00382BB7"/>
    <w:rsid w:val="00391A9F"/>
    <w:rsid w:val="003A3510"/>
    <w:rsid w:val="003B697C"/>
    <w:rsid w:val="003E56D6"/>
    <w:rsid w:val="00410ECD"/>
    <w:rsid w:val="00483C9F"/>
    <w:rsid w:val="004911DF"/>
    <w:rsid w:val="00495773"/>
    <w:rsid w:val="004C3105"/>
    <w:rsid w:val="004D32E0"/>
    <w:rsid w:val="005045D8"/>
    <w:rsid w:val="005115E6"/>
    <w:rsid w:val="005458CA"/>
    <w:rsid w:val="00561080"/>
    <w:rsid w:val="005776B5"/>
    <w:rsid w:val="005C5833"/>
    <w:rsid w:val="005D61AC"/>
    <w:rsid w:val="005E3B3B"/>
    <w:rsid w:val="005F1828"/>
    <w:rsid w:val="006009CD"/>
    <w:rsid w:val="00605F86"/>
    <w:rsid w:val="00637379"/>
    <w:rsid w:val="00650575"/>
    <w:rsid w:val="0068343E"/>
    <w:rsid w:val="00696799"/>
    <w:rsid w:val="006F3452"/>
    <w:rsid w:val="0070216F"/>
    <w:rsid w:val="0071062B"/>
    <w:rsid w:val="00726E7E"/>
    <w:rsid w:val="007C1559"/>
    <w:rsid w:val="007C2792"/>
    <w:rsid w:val="007E117C"/>
    <w:rsid w:val="007F259D"/>
    <w:rsid w:val="007F6B79"/>
    <w:rsid w:val="00803808"/>
    <w:rsid w:val="0081504B"/>
    <w:rsid w:val="0084052F"/>
    <w:rsid w:val="008723C9"/>
    <w:rsid w:val="0089117A"/>
    <w:rsid w:val="00896CE4"/>
    <w:rsid w:val="008A420B"/>
    <w:rsid w:val="008C0FC8"/>
    <w:rsid w:val="008C2E77"/>
    <w:rsid w:val="008D1B51"/>
    <w:rsid w:val="008F4E7D"/>
    <w:rsid w:val="00925DE3"/>
    <w:rsid w:val="009771E3"/>
    <w:rsid w:val="00990A71"/>
    <w:rsid w:val="0099779F"/>
    <w:rsid w:val="009A3F7C"/>
    <w:rsid w:val="009D0B18"/>
    <w:rsid w:val="009F1638"/>
    <w:rsid w:val="00A0495E"/>
    <w:rsid w:val="00A25760"/>
    <w:rsid w:val="00A37379"/>
    <w:rsid w:val="00A45E24"/>
    <w:rsid w:val="00A47B7C"/>
    <w:rsid w:val="00A563B9"/>
    <w:rsid w:val="00AC5608"/>
    <w:rsid w:val="00AE490E"/>
    <w:rsid w:val="00AF6E12"/>
    <w:rsid w:val="00B016E9"/>
    <w:rsid w:val="00B56F1E"/>
    <w:rsid w:val="00B77FB5"/>
    <w:rsid w:val="00BC7246"/>
    <w:rsid w:val="00C33B8A"/>
    <w:rsid w:val="00C37872"/>
    <w:rsid w:val="00C42B57"/>
    <w:rsid w:val="00C5798A"/>
    <w:rsid w:val="00C770BC"/>
    <w:rsid w:val="00C87239"/>
    <w:rsid w:val="00CD354A"/>
    <w:rsid w:val="00CE3617"/>
    <w:rsid w:val="00CE72CA"/>
    <w:rsid w:val="00D01DCD"/>
    <w:rsid w:val="00D1008F"/>
    <w:rsid w:val="00D15831"/>
    <w:rsid w:val="00D60E2A"/>
    <w:rsid w:val="00DB4D7F"/>
    <w:rsid w:val="00DD0773"/>
    <w:rsid w:val="00E450AF"/>
    <w:rsid w:val="00E80B1D"/>
    <w:rsid w:val="00E861B4"/>
    <w:rsid w:val="00ED1D0D"/>
    <w:rsid w:val="00EF2445"/>
    <w:rsid w:val="00F4562D"/>
    <w:rsid w:val="00F54B9C"/>
    <w:rsid w:val="00FB488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A73B"/>
  <w15:docId w15:val="{8FDC563F-EDA3-44CF-8741-EA23D0E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B7C"/>
    <w:pPr>
      <w:widowControl w:val="0"/>
      <w:spacing w:line="240" w:lineRule="atLeast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WIP\Templates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4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0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1</cp:revision>
  <dcterms:created xsi:type="dcterms:W3CDTF">2022-12-28T22:26:00Z</dcterms:created>
  <dcterms:modified xsi:type="dcterms:W3CDTF">2022-12-28T22:26:00Z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